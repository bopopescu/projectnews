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5A4654">
        <w:rPr>
          <w:rFonts w:ascii="Times New Roman" w:hAnsi="Times New Roman"/>
          <w:noProof/>
          <w:sz w:val="26"/>
          <w:szCs w:val="26"/>
        </w:rPr>
        <w:t>September 28,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5A4654"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5A4654"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5A4654"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5A4654"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5A4654"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5A4654"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5A4654"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F305F6" w:rsidP="00887FCF">
            <w:pPr>
              <w:rPr>
                <w:rFonts w:ascii="Times New Roman" w:hAnsi="Times New Roman"/>
                <w:sz w:val="26"/>
                <w:szCs w:val="26"/>
              </w:rPr>
            </w:pP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5A4654" w:rsidP="00662DA6">
            <w:pPr>
              <w:pStyle w:val="Hints"/>
              <w:rPr>
                <w:rFonts w:ascii="Times New Roman" w:hAnsi="Times New Roman"/>
                <w:color w:val="auto"/>
                <w:sz w:val="26"/>
                <w:szCs w:val="26"/>
              </w:rPr>
            </w:pPr>
            <w:r>
              <w:rPr>
                <w:rFonts w:ascii="Times New Roman" w:hAnsi="Times New Roman"/>
                <w:color w:val="auto"/>
                <w:sz w:val="26"/>
                <w:szCs w:val="26"/>
              </w:rPr>
              <w:t>Thêm</w:t>
            </w:r>
            <w:r w:rsidR="00E01C40">
              <w:rPr>
                <w:rFonts w:ascii="Times New Roman" w:hAnsi="Times New Roman"/>
                <w:color w:val="auto"/>
                <w:sz w:val="26"/>
                <w:szCs w:val="26"/>
              </w:rPr>
              <w:t xml:space="preserve">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5121F2">
              <w:rPr>
                <w:rFonts w:ascii="Times New Roman" w:hAnsi="Times New Roman"/>
                <w:sz w:val="26"/>
                <w:szCs w:val="26"/>
              </w:rPr>
              <w:t>và phân quyền cho người dùng</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121F2" w:rsidRPr="00887FCF" w:rsidTr="00ED4672">
        <w:tc>
          <w:tcPr>
            <w:tcW w:w="1818" w:type="dxa"/>
            <w:tcBorders>
              <w:top w:val="single" w:sz="12"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Pr>
                <w:rFonts w:ascii="Times New Roman" w:hAnsi="Times New Roman"/>
                <w:sz w:val="26"/>
                <w:szCs w:val="26"/>
              </w:rPr>
              <w:t>ID1</w:t>
            </w: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5121F2" w:rsidRPr="00887FCF" w:rsidRDefault="005121F2" w:rsidP="00ED4672">
            <w:pPr>
              <w:pStyle w:val="Hints"/>
              <w:rPr>
                <w:rFonts w:ascii="Times New Roman" w:hAnsi="Times New Roman"/>
                <w:color w:val="auto"/>
                <w:sz w:val="26"/>
                <w:szCs w:val="26"/>
              </w:rPr>
            </w:pPr>
            <w:r>
              <w:rPr>
                <w:rFonts w:ascii="Times New Roman" w:hAnsi="Times New Roman"/>
                <w:color w:val="auto"/>
                <w:sz w:val="26"/>
                <w:szCs w:val="26"/>
              </w:rPr>
              <w:t>Chỉnh sửa vai trò</w:t>
            </w:r>
            <w:r>
              <w:rPr>
                <w:rFonts w:ascii="Times New Roman" w:hAnsi="Times New Roman"/>
                <w:color w:val="auto"/>
                <w:sz w:val="26"/>
                <w:szCs w:val="26"/>
              </w:rPr>
              <w:t xml:space="preserve"> người dùng</w:t>
            </w: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Borders>
              <w:top w:val="single" w:sz="6" w:space="0" w:color="auto"/>
            </w:tcBorders>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5121F2" w:rsidRPr="00887FCF" w:rsidRDefault="005121F2" w:rsidP="00ED4672">
            <w:pPr>
              <w:rPr>
                <w:rFonts w:ascii="Times New Roman" w:hAnsi="Times New Roman"/>
                <w:sz w:val="26"/>
                <w:szCs w:val="26"/>
              </w:rPr>
            </w:pPr>
            <w:r>
              <w:rPr>
                <w:rFonts w:ascii="Times New Roman" w:hAnsi="Times New Roman"/>
                <w:sz w:val="26"/>
                <w:szCs w:val="26"/>
              </w:rPr>
              <w:t>Admin</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Phân quyền người dùng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Button [setting]</w:t>
            </w:r>
          </w:p>
        </w:tc>
      </w:tr>
      <w:tr w:rsidR="005121F2" w:rsidRPr="00887FCF" w:rsidTr="00ED4672">
        <w:trPr>
          <w:trHeight w:val="255"/>
        </w:trPr>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Hiển thị trang quản lí người dùng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5121F2" w:rsidRDefault="005121F2" w:rsidP="00ED4672">
            <w:pPr>
              <w:rPr>
                <w:rFonts w:ascii="Times New Roman" w:hAnsi="Times New Roman"/>
                <w:sz w:val="26"/>
                <w:szCs w:val="26"/>
              </w:rPr>
            </w:pPr>
            <w:r>
              <w:rPr>
                <w:rFonts w:ascii="Times New Roman" w:hAnsi="Times New Roman"/>
                <w:sz w:val="26"/>
                <w:szCs w:val="26"/>
              </w:rPr>
              <w:t xml:space="preserve">- </w:t>
            </w:r>
            <w:r w:rsidR="00257C73">
              <w:rPr>
                <w:rFonts w:ascii="Times New Roman" w:hAnsi="Times New Roman"/>
                <w:sz w:val="26"/>
                <w:szCs w:val="26"/>
              </w:rPr>
              <w:t>Chọn người dùng cần chỉnh sửa</w:t>
            </w:r>
          </w:p>
          <w:p w:rsidR="00257C73" w:rsidRPr="00887FCF" w:rsidRDefault="00257C73" w:rsidP="00ED4672">
            <w:pPr>
              <w:rPr>
                <w:rFonts w:ascii="Times New Roman" w:hAnsi="Times New Roman"/>
                <w:sz w:val="26"/>
                <w:szCs w:val="26"/>
              </w:rPr>
            </w:pPr>
            <w:r>
              <w:rPr>
                <w:rFonts w:ascii="Times New Roman" w:hAnsi="Times New Roman"/>
                <w:sz w:val="26"/>
                <w:szCs w:val="26"/>
              </w:rPr>
              <w:t>- Chỉnh sửa</w:t>
            </w:r>
          </w:p>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Phân quyền không thành công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 xml:space="preserve">1 ngày </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1s</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5121F2" w:rsidRPr="00887FCF" w:rsidRDefault="005121F2" w:rsidP="00ED4672">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7C73" w:rsidRPr="00887FCF" w:rsidTr="00ED4672">
        <w:tc>
          <w:tcPr>
            <w:tcW w:w="1818" w:type="dxa"/>
            <w:tcBorders>
              <w:top w:val="single" w:sz="12"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Pr>
                <w:rFonts w:ascii="Times New Roman" w:hAnsi="Times New Roman"/>
                <w:sz w:val="26"/>
                <w:szCs w:val="26"/>
              </w:rPr>
              <w:t>ID1</w:t>
            </w: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257C73" w:rsidRPr="00887FCF" w:rsidRDefault="00257C73" w:rsidP="00ED4672">
            <w:pPr>
              <w:pStyle w:val="Hints"/>
              <w:rPr>
                <w:rFonts w:ascii="Times New Roman" w:hAnsi="Times New Roman"/>
                <w:color w:val="auto"/>
                <w:sz w:val="26"/>
                <w:szCs w:val="26"/>
              </w:rPr>
            </w:pPr>
            <w:r>
              <w:rPr>
                <w:rFonts w:ascii="Times New Roman" w:hAnsi="Times New Roman"/>
                <w:color w:val="auto"/>
                <w:sz w:val="26"/>
                <w:szCs w:val="26"/>
              </w:rPr>
              <w:t>Xóa</w:t>
            </w:r>
            <w:r>
              <w:rPr>
                <w:rFonts w:ascii="Times New Roman" w:hAnsi="Times New Roman"/>
                <w:color w:val="auto"/>
                <w:sz w:val="26"/>
                <w:szCs w:val="26"/>
              </w:rPr>
              <w:t xml:space="preserve"> người dùng</w:t>
            </w: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Borders>
              <w:top w:val="single" w:sz="6" w:space="0" w:color="auto"/>
            </w:tcBorders>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257C73" w:rsidRPr="00887FCF" w:rsidRDefault="00257C73" w:rsidP="00ED4672">
            <w:pPr>
              <w:rPr>
                <w:rFonts w:ascii="Times New Roman" w:hAnsi="Times New Roman"/>
                <w:sz w:val="26"/>
                <w:szCs w:val="26"/>
              </w:rPr>
            </w:pPr>
            <w:r>
              <w:rPr>
                <w:rFonts w:ascii="Times New Roman" w:hAnsi="Times New Roman"/>
                <w:sz w:val="26"/>
                <w:szCs w:val="26"/>
              </w:rPr>
              <w:t>Admin</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Phân quyền người dùng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Button [setting]</w:t>
            </w:r>
          </w:p>
        </w:tc>
      </w:tr>
      <w:tr w:rsidR="00257C73" w:rsidRPr="00887FCF" w:rsidTr="00ED4672">
        <w:trPr>
          <w:trHeight w:val="255"/>
        </w:trPr>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Hiển thị trang quản lí người dùng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257C73" w:rsidRDefault="00257C73" w:rsidP="00ED4672">
            <w:pPr>
              <w:rPr>
                <w:rFonts w:ascii="Times New Roman" w:hAnsi="Times New Roman"/>
                <w:sz w:val="26"/>
                <w:szCs w:val="26"/>
              </w:rPr>
            </w:pPr>
            <w:r>
              <w:rPr>
                <w:rFonts w:ascii="Times New Roman" w:hAnsi="Times New Roman"/>
                <w:sz w:val="26"/>
                <w:szCs w:val="26"/>
              </w:rPr>
              <w:t xml:space="preserve">- Chọn </w:t>
            </w:r>
            <w:r>
              <w:rPr>
                <w:rFonts w:ascii="Times New Roman" w:hAnsi="Times New Roman"/>
                <w:sz w:val="26"/>
                <w:szCs w:val="26"/>
              </w:rPr>
              <w:t>người dùng cần xóa</w:t>
            </w:r>
          </w:p>
          <w:p w:rsidR="00257C73" w:rsidRPr="00887FCF" w:rsidRDefault="00257C73" w:rsidP="00ED4672">
            <w:pPr>
              <w:rPr>
                <w:rFonts w:ascii="Times New Roman" w:hAnsi="Times New Roman"/>
                <w:sz w:val="26"/>
                <w:szCs w:val="26"/>
              </w:rPr>
            </w:pPr>
            <w:r>
              <w:rPr>
                <w:rFonts w:ascii="Times New Roman" w:hAnsi="Times New Roman"/>
                <w:sz w:val="26"/>
                <w:szCs w:val="26"/>
              </w:rPr>
              <w:t>- Xóa ra khỏi hệ thống</w:t>
            </w:r>
          </w:p>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Phân quyền không thành công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 xml:space="preserve">1 ngày </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1s</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257C73" w:rsidRPr="00887FCF" w:rsidRDefault="00257C73" w:rsidP="00ED4672">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5A4654">
        <w:tc>
          <w:tcPr>
            <w:tcW w:w="1818" w:type="dxa"/>
            <w:tcBorders>
              <w:top w:val="single" w:sz="12"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ID1</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257C73" w:rsidP="00C81F8B">
            <w:pPr>
              <w:pStyle w:val="Hints"/>
              <w:rPr>
                <w:rFonts w:ascii="Times New Roman" w:hAnsi="Times New Roman"/>
                <w:color w:val="auto"/>
                <w:sz w:val="26"/>
                <w:szCs w:val="26"/>
              </w:rPr>
            </w:pPr>
            <w:r>
              <w:rPr>
                <w:rFonts w:ascii="Times New Roman" w:hAnsi="Times New Roman"/>
                <w:color w:val="auto"/>
                <w:sz w:val="26"/>
                <w:szCs w:val="26"/>
              </w:rPr>
              <w:t xml:space="preserve">Thêm </w:t>
            </w:r>
            <w:r w:rsidR="00C81F8B">
              <w:rPr>
                <w:rFonts w:ascii="Times New Roman" w:hAnsi="Times New Roman"/>
                <w:color w:val="auto"/>
                <w:sz w:val="26"/>
                <w:szCs w:val="26"/>
              </w:rPr>
              <w:t>bài viết</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Borders>
              <w:top w:val="single" w:sz="6" w:space="0" w:color="auto"/>
            </w:tcBorders>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9E5294" w:rsidP="009E5294">
            <w:pPr>
              <w:rPr>
                <w:rFonts w:ascii="Times New Roman" w:hAnsi="Times New Roman"/>
                <w:sz w:val="26"/>
                <w:szCs w:val="26"/>
              </w:rPr>
            </w:pPr>
            <w:r>
              <w:rPr>
                <w:rFonts w:ascii="Times New Roman" w:hAnsi="Times New Roman"/>
                <w:sz w:val="26"/>
                <w:szCs w:val="26"/>
              </w:rPr>
              <w:t>Đăng thêm một bài viết vào hệ thống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Button[Thêm]</w:t>
            </w:r>
          </w:p>
        </w:tc>
      </w:tr>
      <w:tr w:rsidR="00C81F8B" w:rsidRPr="00887FCF" w:rsidTr="005A4654">
        <w:trPr>
          <w:trHeight w:val="255"/>
        </w:trPr>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Hiển thị trang quản lí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lastRenderedPageBreak/>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w:t>
            </w:r>
            <w:r w:rsidR="00C81F8B">
              <w:rPr>
                <w:rFonts w:ascii="Times New Roman" w:hAnsi="Times New Roman"/>
                <w:sz w:val="26"/>
                <w:szCs w:val="26"/>
              </w:rPr>
              <w:t xml:space="preserve"> </w:t>
            </w:r>
            <w:r>
              <w:rPr>
                <w:rFonts w:ascii="Times New Roman" w:hAnsi="Times New Roman"/>
                <w:sz w:val="26"/>
                <w:szCs w:val="26"/>
              </w:rPr>
              <w:t>Chọn bài viết cần thêm</w:t>
            </w:r>
          </w:p>
          <w:p w:rsidR="00C81F8B" w:rsidRPr="00887FCF" w:rsidRDefault="009E5294" w:rsidP="005A4654">
            <w:pPr>
              <w:rPr>
                <w:rFonts w:ascii="Times New Roman" w:hAnsi="Times New Roman"/>
                <w:sz w:val="26"/>
                <w:szCs w:val="26"/>
              </w:rPr>
            </w:pPr>
            <w:r>
              <w:rPr>
                <w:rFonts w:ascii="Times New Roman" w:hAnsi="Times New Roman"/>
                <w:sz w:val="26"/>
                <w:szCs w:val="26"/>
              </w:rPr>
              <w:t>-Thêm</w:t>
            </w:r>
            <w:r w:rsidR="00C81F8B">
              <w:rPr>
                <w:rFonts w:ascii="Times New Roman" w:hAnsi="Times New Roman"/>
                <w:sz w:val="26"/>
                <w:szCs w:val="26"/>
              </w:rPr>
              <w:t xml:space="preserve">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9E5294">
            <w:pPr>
              <w:rPr>
                <w:rFonts w:ascii="Times New Roman" w:hAnsi="Times New Roman"/>
                <w:sz w:val="26"/>
                <w:szCs w:val="26"/>
              </w:rPr>
            </w:pPr>
            <w:r>
              <w:rPr>
                <w:rFonts w:ascii="Times New Roman" w:hAnsi="Times New Roman"/>
                <w:sz w:val="26"/>
                <w:szCs w:val="26"/>
              </w:rPr>
              <w:t xml:space="preserve">Click </w:t>
            </w:r>
            <w:r w:rsidR="009E5294">
              <w:rPr>
                <w:rFonts w:ascii="Times New Roman" w:hAnsi="Times New Roman"/>
                <w:sz w:val="26"/>
                <w:szCs w:val="26"/>
              </w:rPr>
              <w:t xml:space="preserve">thêm </w:t>
            </w:r>
            <w:r>
              <w:rPr>
                <w:rFonts w:ascii="Times New Roman" w:hAnsi="Times New Roman"/>
                <w:sz w:val="26"/>
                <w:szCs w:val="26"/>
              </w:rPr>
              <w:t>không thành công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5A4654">
            <w:pPr>
              <w:rPr>
                <w:rFonts w:ascii="Times New Roman" w:hAnsi="Times New Roman"/>
                <w:sz w:val="26"/>
                <w:szCs w:val="26"/>
              </w:rPr>
            </w:pPr>
            <w:r>
              <w:rPr>
                <w:rFonts w:ascii="Times New Roman" w:hAnsi="Times New Roman"/>
                <w:sz w:val="26"/>
                <w:szCs w:val="26"/>
              </w:rPr>
              <w:t>1h/day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5A4654">
            <w:pPr>
              <w:rPr>
                <w:rFonts w:ascii="Times New Roman" w:hAnsi="Times New Roman"/>
                <w:sz w:val="26"/>
                <w:szCs w:val="26"/>
              </w:rPr>
            </w:pPr>
            <w:r>
              <w:rPr>
                <w:rFonts w:ascii="Times New Roman" w:hAnsi="Times New Roman"/>
                <w:sz w:val="26"/>
                <w:szCs w:val="26"/>
              </w:rPr>
              <w:t>1 giây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5A4654">
            <w:pPr>
              <w:rPr>
                <w:rFonts w:ascii="Times New Roman" w:hAnsi="Times New Roman"/>
                <w:sz w:val="26"/>
                <w:szCs w:val="26"/>
              </w:rPr>
            </w:pPr>
          </w:p>
        </w:tc>
      </w:tr>
    </w:tbl>
    <w:p w:rsidR="005E6A6D" w:rsidRDefault="005E6A6D"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E5294" w:rsidRPr="00887FCF" w:rsidTr="00ED4672">
        <w:tc>
          <w:tcPr>
            <w:tcW w:w="1818" w:type="dxa"/>
            <w:tcBorders>
              <w:top w:val="single" w:sz="12"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Pr>
                <w:rFonts w:ascii="Times New Roman" w:hAnsi="Times New Roman"/>
                <w:sz w:val="26"/>
                <w:szCs w:val="26"/>
              </w:rPr>
              <w:t>ID1</w:t>
            </w: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9E5294" w:rsidRPr="00887FCF" w:rsidRDefault="009E5294" w:rsidP="00ED4672">
            <w:pPr>
              <w:pStyle w:val="Hints"/>
              <w:rPr>
                <w:rFonts w:ascii="Times New Roman" w:hAnsi="Times New Roman"/>
                <w:color w:val="auto"/>
                <w:sz w:val="26"/>
                <w:szCs w:val="26"/>
              </w:rPr>
            </w:pPr>
            <w:r>
              <w:rPr>
                <w:rFonts w:ascii="Times New Roman" w:hAnsi="Times New Roman"/>
                <w:color w:val="auto"/>
                <w:sz w:val="26"/>
                <w:szCs w:val="26"/>
              </w:rPr>
              <w:t xml:space="preserve">Chỉnh sửa </w:t>
            </w:r>
            <w:r>
              <w:rPr>
                <w:rFonts w:ascii="Times New Roman" w:hAnsi="Times New Roman"/>
                <w:color w:val="auto"/>
                <w:sz w:val="26"/>
                <w:szCs w:val="26"/>
              </w:rPr>
              <w:t>bài viết</w:t>
            </w: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Borders>
              <w:top w:val="single" w:sz="6" w:space="0" w:color="auto"/>
            </w:tcBorders>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9E5294" w:rsidRPr="00887FCF" w:rsidRDefault="009E5294" w:rsidP="00ED4672">
            <w:pPr>
              <w:rPr>
                <w:rFonts w:ascii="Times New Roman" w:hAnsi="Times New Roman"/>
                <w:sz w:val="26"/>
                <w:szCs w:val="26"/>
              </w:rPr>
            </w:pPr>
            <w:r>
              <w:rPr>
                <w:rFonts w:ascii="Times New Roman" w:hAnsi="Times New Roman"/>
                <w:sz w:val="26"/>
                <w:szCs w:val="26"/>
              </w:rPr>
              <w:t>Admin</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9E5294" w:rsidRPr="00887FCF" w:rsidRDefault="00CA0FF8" w:rsidP="00ED4672">
            <w:pPr>
              <w:rPr>
                <w:rFonts w:ascii="Times New Roman" w:hAnsi="Times New Roman"/>
                <w:sz w:val="26"/>
                <w:szCs w:val="26"/>
              </w:rPr>
            </w:pPr>
            <w:r>
              <w:rPr>
                <w:rFonts w:ascii="Times New Roman" w:hAnsi="Times New Roman"/>
                <w:sz w:val="26"/>
                <w:szCs w:val="26"/>
              </w:rPr>
              <w:t>Chỉnh sửa một bài viết trong</w:t>
            </w:r>
            <w:r w:rsidR="009E5294">
              <w:rPr>
                <w:rFonts w:ascii="Times New Roman" w:hAnsi="Times New Roman"/>
                <w:sz w:val="26"/>
                <w:szCs w:val="26"/>
              </w:rPr>
              <w:t xml:space="preserve"> hệ thống</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9E5294" w:rsidRPr="00887FCF" w:rsidRDefault="00CA0FF8" w:rsidP="00ED4672">
            <w:pPr>
              <w:rPr>
                <w:rFonts w:ascii="Times New Roman" w:hAnsi="Times New Roman"/>
                <w:sz w:val="26"/>
                <w:szCs w:val="26"/>
              </w:rPr>
            </w:pPr>
            <w:r>
              <w:rPr>
                <w:rFonts w:ascii="Times New Roman" w:hAnsi="Times New Roman"/>
                <w:sz w:val="26"/>
                <w:szCs w:val="26"/>
              </w:rPr>
              <w:t>Button[Sửa</w:t>
            </w:r>
            <w:r w:rsidR="009E5294">
              <w:rPr>
                <w:rFonts w:ascii="Times New Roman" w:hAnsi="Times New Roman"/>
                <w:sz w:val="26"/>
                <w:szCs w:val="26"/>
              </w:rPr>
              <w:t>]</w:t>
            </w:r>
          </w:p>
        </w:tc>
      </w:tr>
      <w:tr w:rsidR="009E5294" w:rsidRPr="00887FCF" w:rsidTr="00ED4672">
        <w:trPr>
          <w:trHeight w:val="255"/>
        </w:trPr>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Hiển thị trang quản lí bài viết</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 xml:space="preserve">- </w:t>
            </w:r>
            <w:r w:rsidR="00CA0FF8">
              <w:rPr>
                <w:rFonts w:ascii="Times New Roman" w:hAnsi="Times New Roman"/>
                <w:sz w:val="26"/>
                <w:szCs w:val="26"/>
              </w:rPr>
              <w:t>Chọn bài viết cần chỉnh sửa</w:t>
            </w:r>
          </w:p>
          <w:p w:rsidR="009E5294" w:rsidRPr="00887FCF" w:rsidRDefault="00CA0FF8" w:rsidP="00ED4672">
            <w:pPr>
              <w:rPr>
                <w:rFonts w:ascii="Times New Roman" w:hAnsi="Times New Roman"/>
                <w:sz w:val="26"/>
                <w:szCs w:val="26"/>
              </w:rPr>
            </w:pPr>
            <w:r>
              <w:rPr>
                <w:rFonts w:ascii="Times New Roman" w:hAnsi="Times New Roman"/>
                <w:sz w:val="26"/>
                <w:szCs w:val="26"/>
              </w:rPr>
              <w:t>-Sửa</w:t>
            </w:r>
            <w:r w:rsidR="009E5294">
              <w:rPr>
                <w:rFonts w:ascii="Times New Roman" w:hAnsi="Times New Roman"/>
                <w:sz w:val="26"/>
                <w:szCs w:val="26"/>
              </w:rPr>
              <w:t xml:space="preserve"> bài viết</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 xml:space="preserve">Click </w:t>
            </w:r>
            <w:r w:rsidR="00CA0FF8">
              <w:rPr>
                <w:rFonts w:ascii="Times New Roman" w:hAnsi="Times New Roman"/>
                <w:sz w:val="26"/>
                <w:szCs w:val="26"/>
              </w:rPr>
              <w:t>sửa</w:t>
            </w:r>
            <w:r>
              <w:rPr>
                <w:rFonts w:ascii="Times New Roman" w:hAnsi="Times New Roman"/>
                <w:sz w:val="26"/>
                <w:szCs w:val="26"/>
              </w:rPr>
              <w:t xml:space="preserve"> không thành công</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1h/day</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1 giây</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9E5294" w:rsidRPr="00887FCF" w:rsidRDefault="009E5294" w:rsidP="00ED4672">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A0FF8" w:rsidRPr="00887FCF" w:rsidTr="00ED4672">
        <w:tc>
          <w:tcPr>
            <w:tcW w:w="1818" w:type="dxa"/>
            <w:tcBorders>
              <w:top w:val="single" w:sz="12"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lastRenderedPageBreak/>
              <w:t>Use Case ID:</w:t>
            </w:r>
          </w:p>
        </w:tc>
        <w:tc>
          <w:tcPr>
            <w:tcW w:w="7920" w:type="dxa"/>
            <w:gridSpan w:val="4"/>
            <w:tcBorders>
              <w:top w:val="single" w:sz="12"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Pr>
                <w:rFonts w:ascii="Times New Roman" w:hAnsi="Times New Roman"/>
                <w:sz w:val="26"/>
                <w:szCs w:val="26"/>
              </w:rPr>
              <w:t>ID1</w:t>
            </w: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A0FF8" w:rsidRPr="00887FCF" w:rsidRDefault="00CA0FF8" w:rsidP="00ED4672">
            <w:pPr>
              <w:pStyle w:val="Hints"/>
              <w:rPr>
                <w:rFonts w:ascii="Times New Roman" w:hAnsi="Times New Roman"/>
                <w:color w:val="auto"/>
                <w:sz w:val="26"/>
                <w:szCs w:val="26"/>
              </w:rPr>
            </w:pPr>
            <w:r>
              <w:rPr>
                <w:rFonts w:ascii="Times New Roman" w:hAnsi="Times New Roman"/>
                <w:color w:val="auto"/>
                <w:sz w:val="26"/>
                <w:szCs w:val="26"/>
              </w:rPr>
              <w:t xml:space="preserve">Xóa </w:t>
            </w:r>
            <w:r>
              <w:rPr>
                <w:rFonts w:ascii="Times New Roman" w:hAnsi="Times New Roman"/>
                <w:color w:val="auto"/>
                <w:sz w:val="26"/>
                <w:szCs w:val="26"/>
              </w:rPr>
              <w:t>bài viết</w:t>
            </w: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Borders>
              <w:top w:val="single" w:sz="6" w:space="0" w:color="auto"/>
            </w:tcBorders>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A0FF8" w:rsidRPr="00887FCF" w:rsidRDefault="00CA0FF8" w:rsidP="00ED4672">
            <w:pPr>
              <w:rPr>
                <w:rFonts w:ascii="Times New Roman" w:hAnsi="Times New Roman"/>
                <w:sz w:val="26"/>
                <w:szCs w:val="26"/>
              </w:rPr>
            </w:pPr>
            <w:r>
              <w:rPr>
                <w:rFonts w:ascii="Times New Roman" w:hAnsi="Times New Roman"/>
                <w:sz w:val="26"/>
                <w:szCs w:val="26"/>
              </w:rPr>
              <w:t>Admin</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 xml:space="preserve">Xóa bài viết ra khỏi </w:t>
            </w:r>
            <w:r>
              <w:rPr>
                <w:rFonts w:ascii="Times New Roman" w:hAnsi="Times New Roman"/>
                <w:sz w:val="26"/>
                <w:szCs w:val="26"/>
              </w:rPr>
              <w:t>hệ thống</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Button[Xóa</w:t>
            </w:r>
            <w:r>
              <w:rPr>
                <w:rFonts w:ascii="Times New Roman" w:hAnsi="Times New Roman"/>
                <w:sz w:val="26"/>
                <w:szCs w:val="26"/>
              </w:rPr>
              <w:t>]</w:t>
            </w:r>
          </w:p>
        </w:tc>
      </w:tr>
      <w:tr w:rsidR="00CA0FF8" w:rsidRPr="00887FCF" w:rsidTr="00ED4672">
        <w:trPr>
          <w:trHeight w:val="255"/>
        </w:trPr>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Hiển thị trang quản lí bài viết</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 xml:space="preserve">- Chọn bài viết cần chỉnh </w:t>
            </w:r>
            <w:r>
              <w:rPr>
                <w:rFonts w:ascii="Times New Roman" w:hAnsi="Times New Roman"/>
                <w:sz w:val="26"/>
                <w:szCs w:val="26"/>
              </w:rPr>
              <w:t>xóa</w:t>
            </w:r>
          </w:p>
          <w:p w:rsidR="00CA0FF8" w:rsidRPr="00887FCF" w:rsidRDefault="00CA0FF8" w:rsidP="00CA0FF8">
            <w:pPr>
              <w:rPr>
                <w:rFonts w:ascii="Times New Roman" w:hAnsi="Times New Roman"/>
                <w:sz w:val="26"/>
                <w:szCs w:val="26"/>
              </w:rPr>
            </w:pPr>
            <w:r>
              <w:rPr>
                <w:rFonts w:ascii="Times New Roman" w:hAnsi="Times New Roman"/>
                <w:sz w:val="26"/>
                <w:szCs w:val="26"/>
              </w:rPr>
              <w:t>-Xóa</w:t>
            </w:r>
            <w:r>
              <w:rPr>
                <w:rFonts w:ascii="Times New Roman" w:hAnsi="Times New Roman"/>
                <w:sz w:val="26"/>
                <w:szCs w:val="26"/>
              </w:rPr>
              <w:t xml:space="preserve"> bài viết</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 xml:space="preserve">Click </w:t>
            </w:r>
            <w:r>
              <w:rPr>
                <w:rFonts w:ascii="Times New Roman" w:hAnsi="Times New Roman"/>
                <w:sz w:val="26"/>
                <w:szCs w:val="26"/>
              </w:rPr>
              <w:t xml:space="preserve">xóa </w:t>
            </w:r>
            <w:r>
              <w:rPr>
                <w:rFonts w:ascii="Times New Roman" w:hAnsi="Times New Roman"/>
                <w:sz w:val="26"/>
                <w:szCs w:val="26"/>
              </w:rPr>
              <w:t>không thành công</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1h/day</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1 giây</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A0FF8" w:rsidRPr="00887FCF" w:rsidRDefault="00CA0FF8" w:rsidP="00ED4672">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5A4654">
        <w:tc>
          <w:tcPr>
            <w:tcW w:w="1818" w:type="dxa"/>
            <w:tcBorders>
              <w:top w:val="single" w:sz="12" w:space="0" w:color="auto"/>
              <w:bottom w:val="single" w:sz="6" w:space="0" w:color="auto"/>
            </w:tcBorders>
            <w:shd w:val="clear" w:color="auto" w:fill="F2F2F2"/>
          </w:tcPr>
          <w:p w:rsidR="00BF6AB4" w:rsidRPr="00C86C3C" w:rsidRDefault="00BF6AB4" w:rsidP="005A4654">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2628" w:type="dxa"/>
            <w:gridSpan w:val="2"/>
            <w:tcBorders>
              <w:top w:val="single" w:sz="6" w:space="0" w:color="auto"/>
            </w:tcBorders>
          </w:tcPr>
          <w:p w:rsidR="00BF6AB4" w:rsidRPr="00670215" w:rsidRDefault="00BF6AB4"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Trigger:</w:t>
            </w:r>
          </w:p>
        </w:tc>
        <w:tc>
          <w:tcPr>
            <w:tcW w:w="7110" w:type="dxa"/>
            <w:gridSpan w:val="3"/>
          </w:tcPr>
          <w:p w:rsidR="00BF6AB4" w:rsidRPr="00670215" w:rsidRDefault="00D42267" w:rsidP="00D42267">
            <w:r>
              <w:t>Click button [traloi]</w:t>
            </w:r>
            <w:r w:rsidR="008D44EA">
              <w:t>s</w:t>
            </w:r>
          </w:p>
        </w:tc>
      </w:tr>
      <w:tr w:rsidR="00BF6AB4" w:rsidRPr="00670215" w:rsidTr="005A4654">
        <w:trPr>
          <w:trHeight w:val="255"/>
        </w:trPr>
        <w:tc>
          <w:tcPr>
            <w:tcW w:w="2628" w:type="dxa"/>
            <w:gridSpan w:val="2"/>
          </w:tcPr>
          <w:p w:rsidR="00BF6AB4" w:rsidRPr="00670215" w:rsidRDefault="00BF6AB4" w:rsidP="005A4654">
            <w:pPr>
              <w:jc w:val="right"/>
              <w:rPr>
                <w:rFonts w:cs="Arial"/>
                <w:b/>
                <w:sz w:val="22"/>
                <w:szCs w:val="22"/>
              </w:rPr>
            </w:pPr>
            <w:r w:rsidRPr="00670215">
              <w:rPr>
                <w:rFonts w:cs="Arial"/>
                <w:b/>
                <w:sz w:val="22"/>
                <w:szCs w:val="22"/>
              </w:rPr>
              <w:lastRenderedPageBreak/>
              <w:t>Preconditions:</w:t>
            </w:r>
          </w:p>
        </w:tc>
        <w:tc>
          <w:tcPr>
            <w:tcW w:w="7110" w:type="dxa"/>
            <w:gridSpan w:val="3"/>
          </w:tcPr>
          <w:p w:rsidR="00BF6AB4" w:rsidRPr="00670215" w:rsidRDefault="004A1DA2" w:rsidP="004A1DA2">
            <w:r>
              <w:t>Trang chủ</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5A4654">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Pr="00670215" w:rsidRDefault="0022718C" w:rsidP="005A4654">
            <w:pPr>
              <w:ind w:left="180"/>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lastRenderedPageBreak/>
              <w:t>Includes:</w:t>
            </w:r>
          </w:p>
        </w:tc>
        <w:tc>
          <w:tcPr>
            <w:tcW w:w="7110" w:type="dxa"/>
            <w:gridSpan w:val="3"/>
          </w:tcPr>
          <w:p w:rsidR="0022718C" w:rsidRPr="00670215" w:rsidRDefault="00D54811" w:rsidP="00D54811">
            <w:r>
              <w:t>User case thêm , user case sửa , user case xóa</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End w:id="7"/>
    </w:p>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Đăng Kí</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 xml:space="preserve">Đăng kí vào hệ thống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[Đăng Kí]</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Nhập đầy đủ thông tin bắt buộc trong bảng đăng kí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Default="00D87F4A" w:rsidP="00D87F4A">
            <w:pPr>
              <w:pStyle w:val="ListParagraph"/>
              <w:numPr>
                <w:ilvl w:val="0"/>
                <w:numId w:val="26"/>
              </w:numPr>
            </w:pPr>
            <w:r>
              <w:t>Nhập password</w:t>
            </w:r>
          </w:p>
          <w:p w:rsidR="00D87F4A" w:rsidRPr="009765E9" w:rsidRDefault="00D87F4A" w:rsidP="00D87F4A">
            <w:pPr>
              <w:pStyle w:val="ListParagraph"/>
              <w:numPr>
                <w:ilvl w:val="0"/>
                <w:numId w:val="26"/>
              </w:numPr>
            </w:pPr>
            <w:r>
              <w:t>Nhập Gmail</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hoặc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D87F4A">
            <w:pPr>
              <w:pStyle w:val="ListParagraph"/>
              <w:numPr>
                <w:ilvl w:val="0"/>
                <w:numId w:val="26"/>
              </w:numPr>
            </w:pPr>
            <w:r>
              <w:t>Vui lòng nhập username chính xác từ 2 đến 40 kí tự</w:t>
            </w:r>
          </w:p>
          <w:p w:rsidR="00D87F4A" w:rsidRDefault="00D87F4A" w:rsidP="00D87F4A">
            <w:pPr>
              <w:pStyle w:val="ListParagraph"/>
              <w:numPr>
                <w:ilvl w:val="0"/>
                <w:numId w:val="26"/>
              </w:numPr>
            </w:pPr>
            <w:r>
              <w:t>Password không quá 8 kí tự bao gồm : 1 chữ hoa , 1 chữ thường và không chứa kí tự đặc biệt</w:t>
            </w:r>
          </w:p>
          <w:p w:rsidR="00D87F4A" w:rsidRPr="00670215" w:rsidRDefault="00D87F4A" w:rsidP="005A4654">
            <w:pPr>
              <w:pStyle w:val="ListParagraph"/>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r>
              <w:t>Trang Usercase đăng kí chứa Usercase  Đăng nhập</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30 per day</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Pr="00670215" w:rsidRDefault="00D87F4A" w:rsidP="005A4654">
            <w:r>
              <w:t xml:space="preserve">Thời gian load không quá 1 s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Bạn phải nhập username chính xác từ 2 đến 40 kí tự</w:t>
            </w:r>
          </w:p>
        </w:tc>
      </w:tr>
    </w:tbl>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 xml:space="preserve">Đăng Nhập </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Đăng nhập bằng tài khoản vào hệ thống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lastRenderedPageBreak/>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[Login]</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Người dùng phải nhớ tên đăng nhập và mật khẩu</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Pr="009765E9" w:rsidRDefault="00D87F4A" w:rsidP="00D87F4A">
            <w:pPr>
              <w:pStyle w:val="ListParagraph"/>
              <w:numPr>
                <w:ilvl w:val="0"/>
                <w:numId w:val="26"/>
              </w:numPr>
            </w:pPr>
            <w:r>
              <w:t>Nhập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và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5A4654">
            <w:r>
              <w:t>- Đăng nhập không thành công</w:t>
            </w:r>
          </w:p>
          <w:p w:rsidR="00D87F4A" w:rsidRDefault="00D87F4A" w:rsidP="005A4654">
            <w:r>
              <w:t>- Nhập lại username</w:t>
            </w:r>
          </w:p>
          <w:p w:rsidR="00D87F4A" w:rsidRPr="00670215" w:rsidRDefault="00D87F4A" w:rsidP="005A4654">
            <w:r>
              <w:t>- Nhập lại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24/24</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Default="00D87F4A" w:rsidP="00D87F4A">
            <w:pPr>
              <w:pStyle w:val="ListParagraph"/>
              <w:numPr>
                <w:ilvl w:val="0"/>
                <w:numId w:val="26"/>
              </w:numPr>
            </w:pPr>
            <w:r>
              <w:t>Hệ thống phải kết nối thành công với server</w:t>
            </w:r>
          </w:p>
          <w:p w:rsidR="00D87F4A" w:rsidRPr="00670215" w:rsidRDefault="00D87F4A" w:rsidP="00D87F4A">
            <w:pPr>
              <w:pStyle w:val="ListParagraph"/>
              <w:numPr>
                <w:ilvl w:val="0"/>
                <w:numId w:val="26"/>
              </w:numPr>
            </w:pPr>
            <w:r>
              <w:t>Thời gian load 1s</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 xml:space="preserve">Mật khẩu không chứa các kí tự đặc biệt </w:t>
            </w:r>
          </w:p>
        </w:tc>
      </w:tr>
    </w:tbl>
    <w:p w:rsidR="00D87F4A" w:rsidRDefault="00D87F4A" w:rsidP="00D87F4A"/>
    <w:p w:rsidR="00D87F4A" w:rsidRDefault="00D87F4A" w:rsidP="00D87F4A"/>
    <w:p w:rsidR="00D87F4A" w:rsidRDefault="00D87F4A" w:rsidP="00D87F4A"/>
    <w:p w:rsidR="00D87F4A" w:rsidRPr="00D87F4A" w:rsidRDefault="00D87F4A" w:rsidP="00D87F4A"/>
    <w:p w:rsidR="002F4648" w:rsidRDefault="002F4648"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5A4654">
        <w:tc>
          <w:tcPr>
            <w:tcW w:w="1818" w:type="dxa"/>
            <w:tcBorders>
              <w:top w:val="single" w:sz="12"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2628" w:type="dxa"/>
            <w:gridSpan w:val="2"/>
            <w:tcBorders>
              <w:top w:val="single" w:sz="6" w:space="0" w:color="auto"/>
            </w:tcBorders>
          </w:tcPr>
          <w:p w:rsidR="002F4648" w:rsidRPr="00670215" w:rsidRDefault="002F4648"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5A4654">
            <w:pPr>
              <w:rPr>
                <w:rFonts w:cs="Arial"/>
                <w:color w:val="A6A6A6"/>
                <w:szCs w:val="20"/>
              </w:rPr>
            </w:pPr>
            <w:r>
              <w:rPr>
                <w:rFonts w:ascii="Times New Roman" w:hAnsi="Times New Roman"/>
                <w:sz w:val="26"/>
                <w:szCs w:val="26"/>
              </w:rPr>
              <w:t>Click vào button [Đăng]</w:t>
            </w:r>
          </w:p>
        </w:tc>
      </w:tr>
      <w:tr w:rsidR="002F4648" w:rsidRPr="00670215" w:rsidTr="005A4654">
        <w:trPr>
          <w:trHeight w:val="255"/>
        </w:trPr>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5A4654">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Includes:</w:t>
            </w:r>
          </w:p>
        </w:tc>
        <w:tc>
          <w:tcPr>
            <w:tcW w:w="7110" w:type="dxa"/>
            <w:gridSpan w:val="3"/>
          </w:tcPr>
          <w:p w:rsidR="002F4648" w:rsidRPr="00670215" w:rsidRDefault="00B83975" w:rsidP="00B83975">
            <w:r>
              <w:t>Hủy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5A4654">
        <w:tc>
          <w:tcPr>
            <w:tcW w:w="1818" w:type="dxa"/>
            <w:tcBorders>
              <w:top w:val="single" w:sz="12"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5A4654">
            <w:pPr>
              <w:rPr>
                <w:rFonts w:cs="Arial"/>
                <w:color w:val="A6A6A6"/>
                <w:szCs w:val="20"/>
              </w:rPr>
            </w:pPr>
            <w:r>
              <w:t>ID2</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2628" w:type="dxa"/>
            <w:gridSpan w:val="2"/>
            <w:tcBorders>
              <w:top w:val="single" w:sz="6" w:space="0" w:color="auto"/>
            </w:tcBorders>
          </w:tcPr>
          <w:p w:rsidR="00593315" w:rsidRPr="00670215" w:rsidRDefault="00593315" w:rsidP="005A465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593315" w:rsidRPr="00670215" w:rsidRDefault="00593315" w:rsidP="005A4654">
            <w:pPr>
              <w:rPr>
                <w:rFonts w:cs="Arial"/>
                <w:color w:val="A6A6A6"/>
                <w:szCs w:val="20"/>
              </w:rPr>
            </w:pPr>
            <w:r>
              <w:t>User</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5A4654">
            <w:pPr>
              <w:rPr>
                <w:rFonts w:cs="Arial"/>
                <w:color w:val="A6A6A6"/>
                <w:szCs w:val="20"/>
              </w:rPr>
            </w:pPr>
            <w:r>
              <w:t>Chỉnh sửa những bài viết chưa chính xác về nội dung ,phông chữ ,màu .</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5A4654">
            <w:pPr>
              <w:rPr>
                <w:rFonts w:cs="Arial"/>
                <w:color w:val="A6A6A6"/>
                <w:szCs w:val="20"/>
              </w:rPr>
            </w:pPr>
            <w:r>
              <w:t>Button [Edit]</w:t>
            </w:r>
          </w:p>
        </w:tc>
      </w:tr>
      <w:tr w:rsidR="00593315" w:rsidRPr="00670215" w:rsidTr="005A4654">
        <w:trPr>
          <w:trHeight w:val="255"/>
        </w:trPr>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Preconditions:</w:t>
            </w:r>
          </w:p>
        </w:tc>
        <w:tc>
          <w:tcPr>
            <w:tcW w:w="7110" w:type="dxa"/>
            <w:gridSpan w:val="3"/>
          </w:tcPr>
          <w:p w:rsidR="00593315" w:rsidRPr="00670215" w:rsidRDefault="00593315" w:rsidP="005A4654">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5A4654">
        <w:tc>
          <w:tcPr>
            <w:tcW w:w="1818" w:type="dxa"/>
            <w:tcBorders>
              <w:top w:val="single" w:sz="12"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2628" w:type="dxa"/>
            <w:gridSpan w:val="2"/>
            <w:tcBorders>
              <w:top w:val="single" w:sz="6" w:space="0" w:color="auto"/>
            </w:tcBorders>
          </w:tcPr>
          <w:p w:rsidR="00831492" w:rsidRPr="00670215" w:rsidRDefault="00831492"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5A4654">
            <w:pPr>
              <w:rPr>
                <w:rFonts w:cs="Arial"/>
                <w:color w:val="A6A6A6"/>
                <w:szCs w:val="20"/>
              </w:rPr>
            </w:pPr>
            <w:r>
              <w:t>Xóa những bài viết không được chính xác</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5A4654">
        <w:trPr>
          <w:trHeight w:val="255"/>
        </w:trPr>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5A4654">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Postconditions:</w:t>
            </w:r>
          </w:p>
        </w:tc>
        <w:tc>
          <w:tcPr>
            <w:tcW w:w="7110" w:type="dxa"/>
            <w:gridSpan w:val="3"/>
          </w:tcPr>
          <w:p w:rsidR="00831492" w:rsidRPr="00670215" w:rsidRDefault="00AE1D79" w:rsidP="005A4654">
            <w:pPr>
              <w:rPr>
                <w:rFonts w:cs="Arial"/>
                <w:color w:val="A6A6A6"/>
                <w:szCs w:val="20"/>
              </w:rPr>
            </w:pPr>
            <w:r>
              <w:rPr>
                <w:rFonts w:ascii="Times New Roman" w:hAnsi="Times New Roman"/>
                <w:sz w:val="26"/>
                <w:szCs w:val="26"/>
              </w:rPr>
              <w:t>Hiển thị trang xóa bài viết</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5A4654">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5A4654">
        <w:tc>
          <w:tcPr>
            <w:tcW w:w="1818" w:type="dxa"/>
            <w:tcBorders>
              <w:top w:val="single" w:sz="12"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2628" w:type="dxa"/>
            <w:gridSpan w:val="2"/>
            <w:tcBorders>
              <w:top w:val="single" w:sz="6" w:space="0" w:color="auto"/>
            </w:tcBorders>
          </w:tcPr>
          <w:p w:rsidR="0089657F" w:rsidRPr="00670215" w:rsidRDefault="0089657F"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5A4654">
        <w:trPr>
          <w:trHeight w:val="255"/>
        </w:trPr>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5A4654">
            <w:pPr>
              <w:ind w:left="180"/>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5A4654">
            <w:pPr>
              <w:rPr>
                <w:rFonts w:cs="Arial"/>
                <w:color w:val="A6A6A6"/>
                <w:szCs w:val="20"/>
              </w:rPr>
            </w:pPr>
          </w:p>
        </w:tc>
      </w:tr>
    </w:tbl>
    <w:p w:rsidR="00831492" w:rsidRDefault="00831492" w:rsidP="002F4648"/>
    <w:p w:rsidR="0089657F" w:rsidRDefault="0089657F"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15CA9" w:rsidRPr="00670215" w:rsidTr="00ED4672">
        <w:tc>
          <w:tcPr>
            <w:tcW w:w="1818" w:type="dxa"/>
            <w:tcBorders>
              <w:top w:val="single" w:sz="12"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15CA9" w:rsidRPr="00C86C3C" w:rsidRDefault="00315CA9" w:rsidP="00ED4672">
            <w:r>
              <w:t>ID2</w:t>
            </w: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15CA9" w:rsidRPr="00C86C3C" w:rsidRDefault="00315CA9" w:rsidP="00ED4672">
            <w:r>
              <w:t>Thêm tài khoản</w:t>
            </w: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15CA9" w:rsidRPr="00670215" w:rsidRDefault="00315CA9"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15CA9" w:rsidRPr="00670215" w:rsidRDefault="00315CA9" w:rsidP="00ED4672">
            <w:pPr>
              <w:rPr>
                <w:rFonts w:cs="Arial"/>
                <w:szCs w:val="20"/>
              </w:rPr>
            </w:pP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15CA9" w:rsidRPr="00670215" w:rsidRDefault="00315CA9"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15CA9" w:rsidRPr="00670215" w:rsidRDefault="00315CA9" w:rsidP="00ED4672">
            <w:pPr>
              <w:rPr>
                <w:rFonts w:cs="Arial"/>
                <w:szCs w:val="20"/>
              </w:rPr>
            </w:pPr>
          </w:p>
        </w:tc>
      </w:tr>
      <w:tr w:rsidR="00315CA9" w:rsidRPr="00670215" w:rsidTr="00ED4672">
        <w:tc>
          <w:tcPr>
            <w:tcW w:w="2628" w:type="dxa"/>
            <w:gridSpan w:val="2"/>
            <w:tcBorders>
              <w:top w:val="single" w:sz="6" w:space="0" w:color="auto"/>
            </w:tcBorders>
          </w:tcPr>
          <w:p w:rsidR="00315CA9" w:rsidRPr="00670215" w:rsidRDefault="00315CA9"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15CA9" w:rsidRPr="00670215" w:rsidRDefault="00315CA9" w:rsidP="00ED4672">
            <w:r>
              <w:t>User</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Description:</w:t>
            </w:r>
          </w:p>
        </w:tc>
        <w:tc>
          <w:tcPr>
            <w:tcW w:w="7110" w:type="dxa"/>
            <w:gridSpan w:val="3"/>
          </w:tcPr>
          <w:p w:rsidR="00315CA9" w:rsidRPr="00670215" w:rsidRDefault="0081704B" w:rsidP="00ED4672">
            <w:r>
              <w:t>Thêm tài khoản mới vào hệ thống</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Trigger:</w:t>
            </w:r>
          </w:p>
        </w:tc>
        <w:tc>
          <w:tcPr>
            <w:tcW w:w="7110" w:type="dxa"/>
            <w:gridSpan w:val="3"/>
          </w:tcPr>
          <w:p w:rsidR="00315CA9" w:rsidRPr="00670215" w:rsidRDefault="0081704B" w:rsidP="00ED4672">
            <w:pPr>
              <w:rPr>
                <w:rFonts w:cs="Arial"/>
                <w:color w:val="A6A6A6"/>
                <w:szCs w:val="20"/>
              </w:rPr>
            </w:pPr>
            <w:r>
              <w:rPr>
                <w:rFonts w:ascii="Times New Roman" w:hAnsi="Times New Roman"/>
                <w:sz w:val="26"/>
                <w:szCs w:val="26"/>
              </w:rPr>
              <w:t>Click vào button [Thêm</w:t>
            </w:r>
            <w:r w:rsidR="00315CA9">
              <w:rPr>
                <w:rFonts w:ascii="Times New Roman" w:hAnsi="Times New Roman"/>
                <w:sz w:val="26"/>
                <w:szCs w:val="26"/>
              </w:rPr>
              <w:t>]</w:t>
            </w:r>
          </w:p>
        </w:tc>
      </w:tr>
      <w:tr w:rsidR="00315CA9" w:rsidRPr="00670215" w:rsidTr="00ED4672">
        <w:trPr>
          <w:trHeight w:val="255"/>
        </w:trPr>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Preconditions:</w:t>
            </w:r>
          </w:p>
        </w:tc>
        <w:tc>
          <w:tcPr>
            <w:tcW w:w="7110" w:type="dxa"/>
            <w:gridSpan w:val="3"/>
          </w:tcPr>
          <w:p w:rsidR="00315CA9" w:rsidRPr="00670215" w:rsidRDefault="0081704B" w:rsidP="00ED4672">
            <w:pPr>
              <w:rPr>
                <w:rFonts w:cs="Arial"/>
                <w:b/>
                <w:color w:val="A6A6A6"/>
                <w:szCs w:val="20"/>
              </w:rPr>
            </w:pPr>
            <w:r>
              <w:rPr>
                <w:rFonts w:ascii="Times New Roman" w:hAnsi="Times New Roman"/>
                <w:sz w:val="26"/>
                <w:szCs w:val="26"/>
              </w:rPr>
              <w:t>Đăng kí</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Postconditions:</w:t>
            </w:r>
          </w:p>
        </w:tc>
        <w:tc>
          <w:tcPr>
            <w:tcW w:w="7110" w:type="dxa"/>
            <w:gridSpan w:val="3"/>
          </w:tcPr>
          <w:p w:rsidR="00315CA9" w:rsidRPr="00887FCF" w:rsidRDefault="00315CA9" w:rsidP="00ED4672">
            <w:pPr>
              <w:rPr>
                <w:rFonts w:ascii="Times New Roman" w:hAnsi="Times New Roman"/>
                <w:sz w:val="26"/>
                <w:szCs w:val="26"/>
              </w:rPr>
            </w:pPr>
            <w:r>
              <w:rPr>
                <w:rFonts w:ascii="Times New Roman" w:hAnsi="Times New Roman"/>
                <w:sz w:val="26"/>
                <w:szCs w:val="26"/>
              </w:rPr>
              <w:t>Hệ thống chuyển lên server xử lí</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Normal Flow:</w:t>
            </w:r>
          </w:p>
        </w:tc>
        <w:tc>
          <w:tcPr>
            <w:tcW w:w="7110" w:type="dxa"/>
            <w:gridSpan w:val="3"/>
          </w:tcPr>
          <w:p w:rsidR="00315CA9" w:rsidRDefault="00315CA9" w:rsidP="00315CA9">
            <w:pPr>
              <w:pStyle w:val="ListParagraph"/>
              <w:numPr>
                <w:ilvl w:val="0"/>
                <w:numId w:val="26"/>
              </w:numPr>
            </w:pPr>
            <w:r>
              <w:t xml:space="preserve">Nhập username </w:t>
            </w:r>
          </w:p>
          <w:p w:rsidR="00315CA9" w:rsidRDefault="00315CA9" w:rsidP="00315CA9">
            <w:pPr>
              <w:pStyle w:val="ListParagraph"/>
              <w:numPr>
                <w:ilvl w:val="0"/>
                <w:numId w:val="26"/>
              </w:numPr>
            </w:pPr>
            <w:r>
              <w:t>Nhập password</w:t>
            </w:r>
          </w:p>
          <w:p w:rsidR="00315CA9" w:rsidRDefault="00315CA9" w:rsidP="00315CA9">
            <w:pPr>
              <w:pStyle w:val="ListParagraph"/>
              <w:numPr>
                <w:ilvl w:val="0"/>
                <w:numId w:val="26"/>
              </w:numPr>
            </w:pPr>
            <w:r>
              <w:t>Nhập Gmail</w:t>
            </w:r>
            <w:r w:rsidR="0081704B">
              <w:t xml:space="preserve"> </w:t>
            </w:r>
          </w:p>
          <w:p w:rsidR="0081704B" w:rsidRDefault="0081704B" w:rsidP="00315CA9">
            <w:pPr>
              <w:pStyle w:val="ListParagraph"/>
              <w:numPr>
                <w:ilvl w:val="0"/>
                <w:numId w:val="26"/>
              </w:numPr>
            </w:pPr>
            <w:r>
              <w:t>Số điện thoại</w:t>
            </w:r>
          </w:p>
          <w:p w:rsidR="0081704B" w:rsidRPr="009765E9" w:rsidRDefault="0081704B" w:rsidP="00315CA9">
            <w:pPr>
              <w:pStyle w:val="ListParagraph"/>
              <w:numPr>
                <w:ilvl w:val="0"/>
                <w:numId w:val="26"/>
              </w:numPr>
            </w:pPr>
            <w:r>
              <w:t>Hoặc sử dụng username ,password từ facebook ,zalo …</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Alternative Flows:</w:t>
            </w:r>
          </w:p>
        </w:tc>
        <w:tc>
          <w:tcPr>
            <w:tcW w:w="7110" w:type="dxa"/>
            <w:gridSpan w:val="3"/>
          </w:tcPr>
          <w:p w:rsidR="00315CA9" w:rsidRPr="00670215" w:rsidRDefault="00315CA9" w:rsidP="00ED4672">
            <w:pPr>
              <w:pStyle w:val="ListParagraph"/>
              <w:rPr>
                <w:rFonts w:cs="Arial"/>
                <w:color w:val="A6A6A6"/>
                <w:szCs w:val="20"/>
              </w:rPr>
            </w:pPr>
            <w:r>
              <w:t>Username hoặc password không đúng</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Exceptions:</w:t>
            </w:r>
          </w:p>
        </w:tc>
        <w:tc>
          <w:tcPr>
            <w:tcW w:w="7110" w:type="dxa"/>
            <w:gridSpan w:val="3"/>
          </w:tcPr>
          <w:p w:rsidR="00315CA9" w:rsidRDefault="00315CA9" w:rsidP="00315CA9">
            <w:pPr>
              <w:pStyle w:val="ListParagraph"/>
              <w:numPr>
                <w:ilvl w:val="0"/>
                <w:numId w:val="26"/>
              </w:numPr>
            </w:pPr>
            <w:r>
              <w:t>Vui lòng nhập username chính xác từ 2 đến 40 kí tự</w:t>
            </w:r>
          </w:p>
          <w:p w:rsidR="00315CA9" w:rsidRDefault="00315CA9" w:rsidP="00315CA9">
            <w:pPr>
              <w:pStyle w:val="ListParagraph"/>
              <w:numPr>
                <w:ilvl w:val="0"/>
                <w:numId w:val="26"/>
              </w:numPr>
            </w:pPr>
            <w:r>
              <w:t>Password không quá 8 kí tự bao gồm : 1 chữ hoa , 1 chữ thường và không chứa kí tự đặc biệt</w:t>
            </w:r>
          </w:p>
          <w:p w:rsidR="00315CA9" w:rsidRPr="00670215" w:rsidRDefault="00315CA9" w:rsidP="00ED4672">
            <w:pPr>
              <w:pStyle w:val="ListParagraph"/>
            </w:pP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lastRenderedPageBreak/>
              <w:t>Includes:</w:t>
            </w:r>
          </w:p>
        </w:tc>
        <w:tc>
          <w:tcPr>
            <w:tcW w:w="7110" w:type="dxa"/>
            <w:gridSpan w:val="3"/>
          </w:tcPr>
          <w:p w:rsidR="00315CA9" w:rsidRPr="00670215" w:rsidRDefault="00315CA9" w:rsidP="00ED4672"/>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Frequency of Use:</w:t>
            </w:r>
          </w:p>
        </w:tc>
        <w:tc>
          <w:tcPr>
            <w:tcW w:w="7110" w:type="dxa"/>
            <w:gridSpan w:val="3"/>
          </w:tcPr>
          <w:p w:rsidR="00315CA9" w:rsidRPr="00670215" w:rsidRDefault="00315CA9" w:rsidP="00ED4672">
            <w:r>
              <w:t>30 per day</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Special Requirements:</w:t>
            </w:r>
          </w:p>
        </w:tc>
        <w:tc>
          <w:tcPr>
            <w:tcW w:w="7110" w:type="dxa"/>
            <w:gridSpan w:val="3"/>
          </w:tcPr>
          <w:p w:rsidR="00315CA9" w:rsidRPr="00670215" w:rsidRDefault="00315CA9" w:rsidP="00ED4672">
            <w:r>
              <w:t xml:space="preserve">Thời gian load không quá 1 s </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Assumptions:</w:t>
            </w:r>
          </w:p>
        </w:tc>
        <w:tc>
          <w:tcPr>
            <w:tcW w:w="7110" w:type="dxa"/>
            <w:gridSpan w:val="3"/>
          </w:tcPr>
          <w:p w:rsidR="00315CA9" w:rsidRPr="00670215" w:rsidRDefault="00315CA9" w:rsidP="00ED4672">
            <w:pPr>
              <w:rPr>
                <w:rFonts w:cs="Arial"/>
                <w:color w:val="A6A6A6"/>
                <w:szCs w:val="20"/>
              </w:rPr>
            </w:pP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Notes and Issues:</w:t>
            </w:r>
          </w:p>
        </w:tc>
        <w:tc>
          <w:tcPr>
            <w:tcW w:w="7110" w:type="dxa"/>
            <w:gridSpan w:val="3"/>
          </w:tcPr>
          <w:p w:rsidR="00315CA9" w:rsidRPr="00670215" w:rsidRDefault="00315CA9" w:rsidP="00ED4672">
            <w:r>
              <w:t>Bạn phải nhập username chính xác từ 2 đến 40 kí tự</w:t>
            </w:r>
          </w:p>
        </w:tc>
      </w:tr>
    </w:tbl>
    <w:p w:rsidR="0089657F" w:rsidRDefault="0089657F" w:rsidP="002F4648"/>
    <w:p w:rsidR="00173961" w:rsidRDefault="00173961" w:rsidP="002F4648"/>
    <w:p w:rsidR="00173961" w:rsidRDefault="00173961" w:rsidP="002F4648"/>
    <w:p w:rsidR="00173961" w:rsidRDefault="00173961"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96166" w:rsidRPr="00670215" w:rsidTr="00ED4672">
        <w:tc>
          <w:tcPr>
            <w:tcW w:w="1818" w:type="dxa"/>
            <w:tcBorders>
              <w:top w:val="single" w:sz="12"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A96166" w:rsidRPr="00C86C3C" w:rsidRDefault="00A96166" w:rsidP="00ED4672">
            <w:r>
              <w:t>ID2</w:t>
            </w: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96166" w:rsidRPr="00C86C3C" w:rsidRDefault="00A96166" w:rsidP="00ED4672">
            <w:r>
              <w:t>Chỉnh sửa tài khoản</w:t>
            </w: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A96166" w:rsidRPr="00670215" w:rsidRDefault="00A96166"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A96166" w:rsidRPr="00670215" w:rsidRDefault="00A96166" w:rsidP="00ED4672">
            <w:pPr>
              <w:rPr>
                <w:rFonts w:cs="Arial"/>
                <w:szCs w:val="20"/>
              </w:rPr>
            </w:pP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A96166" w:rsidRPr="00670215" w:rsidRDefault="00A96166"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A96166" w:rsidRPr="00670215" w:rsidRDefault="00A96166" w:rsidP="00ED4672">
            <w:pPr>
              <w:rPr>
                <w:rFonts w:cs="Arial"/>
                <w:szCs w:val="20"/>
              </w:rPr>
            </w:pPr>
          </w:p>
        </w:tc>
      </w:tr>
      <w:tr w:rsidR="00A96166" w:rsidRPr="00670215" w:rsidTr="00ED4672">
        <w:tc>
          <w:tcPr>
            <w:tcW w:w="2628" w:type="dxa"/>
            <w:gridSpan w:val="2"/>
            <w:tcBorders>
              <w:top w:val="single" w:sz="6" w:space="0" w:color="auto"/>
            </w:tcBorders>
          </w:tcPr>
          <w:p w:rsidR="00A96166" w:rsidRPr="00670215" w:rsidRDefault="00A96166"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A96166" w:rsidRPr="00670215" w:rsidRDefault="00A96166" w:rsidP="00ED4672">
            <w:r>
              <w:t>User</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Description:</w:t>
            </w:r>
          </w:p>
        </w:tc>
        <w:tc>
          <w:tcPr>
            <w:tcW w:w="7110" w:type="dxa"/>
            <w:gridSpan w:val="3"/>
          </w:tcPr>
          <w:p w:rsidR="00A96166" w:rsidRPr="00670215" w:rsidRDefault="00A96166" w:rsidP="00ED4672">
            <w:r>
              <w:t>Chỉnh sửa tài khoản từ hệ thống</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Trigger:</w:t>
            </w:r>
          </w:p>
        </w:tc>
        <w:tc>
          <w:tcPr>
            <w:tcW w:w="7110" w:type="dxa"/>
            <w:gridSpan w:val="3"/>
          </w:tcPr>
          <w:p w:rsidR="00A96166" w:rsidRPr="00670215" w:rsidRDefault="00A96166" w:rsidP="00ED4672">
            <w:pPr>
              <w:rPr>
                <w:rFonts w:cs="Arial"/>
                <w:color w:val="A6A6A6"/>
                <w:szCs w:val="20"/>
              </w:rPr>
            </w:pPr>
            <w:r>
              <w:rPr>
                <w:rFonts w:ascii="Times New Roman" w:hAnsi="Times New Roman"/>
                <w:sz w:val="26"/>
                <w:szCs w:val="26"/>
              </w:rPr>
              <w:t>Click vào button [Sửa]</w:t>
            </w:r>
          </w:p>
        </w:tc>
      </w:tr>
      <w:tr w:rsidR="00A96166" w:rsidRPr="00670215" w:rsidTr="00ED4672">
        <w:trPr>
          <w:trHeight w:val="255"/>
        </w:trPr>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Preconditions:</w:t>
            </w:r>
          </w:p>
        </w:tc>
        <w:tc>
          <w:tcPr>
            <w:tcW w:w="7110" w:type="dxa"/>
            <w:gridSpan w:val="3"/>
          </w:tcPr>
          <w:p w:rsidR="00A96166" w:rsidRPr="00670215" w:rsidRDefault="00A96166" w:rsidP="00ED4672">
            <w:r>
              <w:t>Quản lí tài khoản</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Postconditions:</w:t>
            </w:r>
          </w:p>
        </w:tc>
        <w:tc>
          <w:tcPr>
            <w:tcW w:w="7110" w:type="dxa"/>
            <w:gridSpan w:val="3"/>
          </w:tcPr>
          <w:p w:rsidR="00A96166" w:rsidRPr="00887FCF" w:rsidRDefault="00A96166" w:rsidP="00ED4672">
            <w:pPr>
              <w:rPr>
                <w:rFonts w:ascii="Times New Roman" w:hAnsi="Times New Roman"/>
                <w:sz w:val="26"/>
                <w:szCs w:val="26"/>
              </w:rPr>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Normal Flow:</w:t>
            </w:r>
          </w:p>
        </w:tc>
        <w:tc>
          <w:tcPr>
            <w:tcW w:w="7110" w:type="dxa"/>
            <w:gridSpan w:val="3"/>
          </w:tcPr>
          <w:p w:rsidR="00A96166" w:rsidRDefault="00A96166" w:rsidP="00A96166">
            <w:pPr>
              <w:pStyle w:val="ListParagraph"/>
              <w:numPr>
                <w:ilvl w:val="0"/>
                <w:numId w:val="26"/>
              </w:numPr>
            </w:pPr>
            <w:r>
              <w:t>Chọn thông tin cần sửa</w:t>
            </w:r>
          </w:p>
          <w:p w:rsidR="00A96166" w:rsidRPr="009765E9" w:rsidRDefault="00A96166" w:rsidP="00A96166">
            <w:pPr>
              <w:pStyle w:val="ListParagraph"/>
              <w:numPr>
                <w:ilvl w:val="0"/>
                <w:numId w:val="26"/>
              </w:numPr>
            </w:pPr>
            <w:r>
              <w:t>Chỉnh sửa</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Alternative Flows:</w:t>
            </w:r>
          </w:p>
        </w:tc>
        <w:tc>
          <w:tcPr>
            <w:tcW w:w="7110" w:type="dxa"/>
            <w:gridSpan w:val="3"/>
          </w:tcPr>
          <w:p w:rsidR="00A96166" w:rsidRPr="00670215" w:rsidRDefault="00A96166" w:rsidP="00ED4672">
            <w:pPr>
              <w:pStyle w:val="ListParagraph"/>
              <w:rPr>
                <w:rFonts w:cs="Arial"/>
                <w:color w:val="A6A6A6"/>
                <w:szCs w:val="20"/>
              </w:rPr>
            </w:pPr>
            <w:r>
              <w:t>Chỉnh sửa không thành công</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Exceptions:</w:t>
            </w:r>
          </w:p>
        </w:tc>
        <w:tc>
          <w:tcPr>
            <w:tcW w:w="7110" w:type="dxa"/>
            <w:gridSpan w:val="3"/>
          </w:tcPr>
          <w:p w:rsidR="00A96166" w:rsidRDefault="00A96166" w:rsidP="00A96166">
            <w:pPr>
              <w:pStyle w:val="ListParagraph"/>
              <w:numPr>
                <w:ilvl w:val="0"/>
                <w:numId w:val="26"/>
              </w:numPr>
            </w:pPr>
            <w:r>
              <w:t>Vui lòng nhập username chính xác từ 2 đến 40 kí tự</w:t>
            </w:r>
          </w:p>
          <w:p w:rsidR="00A96166" w:rsidRDefault="00A96166" w:rsidP="00A96166">
            <w:pPr>
              <w:pStyle w:val="ListParagraph"/>
              <w:numPr>
                <w:ilvl w:val="0"/>
                <w:numId w:val="26"/>
              </w:numPr>
            </w:pPr>
            <w:r>
              <w:t>Password không quá 8 kí tự bao gồm : 1 chữ hoa , 1 chữ thường và không chứa kí tự đặc biệt</w:t>
            </w:r>
          </w:p>
          <w:p w:rsidR="00A96166" w:rsidRPr="00670215" w:rsidRDefault="00A96166" w:rsidP="00ED4672">
            <w:pPr>
              <w:pStyle w:val="ListParagraph"/>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Includes:</w:t>
            </w:r>
          </w:p>
        </w:tc>
        <w:tc>
          <w:tcPr>
            <w:tcW w:w="7110" w:type="dxa"/>
            <w:gridSpan w:val="3"/>
          </w:tcPr>
          <w:p w:rsidR="00A96166" w:rsidRPr="00670215" w:rsidRDefault="00A96166" w:rsidP="00ED4672"/>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Frequency of Use:</w:t>
            </w:r>
          </w:p>
        </w:tc>
        <w:tc>
          <w:tcPr>
            <w:tcW w:w="7110" w:type="dxa"/>
            <w:gridSpan w:val="3"/>
          </w:tcPr>
          <w:p w:rsidR="00A96166" w:rsidRPr="00670215" w:rsidRDefault="00A96166" w:rsidP="00ED4672">
            <w:r>
              <w:t>30 per day</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Special Requirements:</w:t>
            </w:r>
          </w:p>
        </w:tc>
        <w:tc>
          <w:tcPr>
            <w:tcW w:w="7110" w:type="dxa"/>
            <w:gridSpan w:val="3"/>
          </w:tcPr>
          <w:p w:rsidR="00A96166" w:rsidRPr="00670215" w:rsidRDefault="00A96166" w:rsidP="00ED4672">
            <w:r>
              <w:t xml:space="preserve">Thời gian load không quá 1 s </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Assumptions:</w:t>
            </w:r>
          </w:p>
        </w:tc>
        <w:tc>
          <w:tcPr>
            <w:tcW w:w="7110" w:type="dxa"/>
            <w:gridSpan w:val="3"/>
          </w:tcPr>
          <w:p w:rsidR="00A96166" w:rsidRPr="00670215" w:rsidRDefault="00A96166" w:rsidP="00ED4672">
            <w:pPr>
              <w:rPr>
                <w:rFonts w:cs="Arial"/>
                <w:color w:val="A6A6A6"/>
                <w:szCs w:val="20"/>
              </w:rPr>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Notes and Issues:</w:t>
            </w:r>
          </w:p>
        </w:tc>
        <w:tc>
          <w:tcPr>
            <w:tcW w:w="7110" w:type="dxa"/>
            <w:gridSpan w:val="3"/>
          </w:tcPr>
          <w:p w:rsidR="00A96166" w:rsidRPr="00670215" w:rsidRDefault="00A96166" w:rsidP="00ED4672">
            <w:r>
              <w:t>Bạn phải nhập username chính xác từ 2 đến 40 kí tự</w:t>
            </w:r>
          </w:p>
        </w:tc>
      </w:tr>
    </w:tbl>
    <w:p w:rsidR="00173961" w:rsidRDefault="00173961"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1704B" w:rsidRPr="00670215" w:rsidTr="00ED4672">
        <w:tc>
          <w:tcPr>
            <w:tcW w:w="1818" w:type="dxa"/>
            <w:tcBorders>
              <w:top w:val="single" w:sz="12"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1704B" w:rsidRPr="00C86C3C" w:rsidRDefault="0081704B" w:rsidP="00ED4672">
            <w:r>
              <w:t>ID2</w:t>
            </w: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1704B" w:rsidRPr="00C86C3C" w:rsidRDefault="00A96166" w:rsidP="00ED4672">
            <w:r>
              <w:t xml:space="preserve">Xóa </w:t>
            </w:r>
            <w:r w:rsidR="0081704B">
              <w:t>tài khoản</w:t>
            </w: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1704B" w:rsidRPr="00670215" w:rsidRDefault="0081704B"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1704B" w:rsidRPr="00670215" w:rsidRDefault="0081704B" w:rsidP="00ED4672">
            <w:pPr>
              <w:rPr>
                <w:rFonts w:cs="Arial"/>
                <w:szCs w:val="20"/>
              </w:rPr>
            </w:pP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1704B" w:rsidRPr="00670215" w:rsidRDefault="0081704B"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1704B" w:rsidRPr="00670215" w:rsidRDefault="0081704B" w:rsidP="00ED4672">
            <w:pPr>
              <w:rPr>
                <w:rFonts w:cs="Arial"/>
                <w:szCs w:val="20"/>
              </w:rPr>
            </w:pPr>
          </w:p>
        </w:tc>
      </w:tr>
      <w:tr w:rsidR="0081704B" w:rsidRPr="00670215" w:rsidTr="00ED4672">
        <w:tc>
          <w:tcPr>
            <w:tcW w:w="2628" w:type="dxa"/>
            <w:gridSpan w:val="2"/>
            <w:tcBorders>
              <w:top w:val="single" w:sz="6" w:space="0" w:color="auto"/>
            </w:tcBorders>
          </w:tcPr>
          <w:p w:rsidR="0081704B" w:rsidRPr="00670215" w:rsidRDefault="0081704B"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1704B" w:rsidRPr="00670215" w:rsidRDefault="0081704B" w:rsidP="00ED4672">
            <w:r>
              <w:t>User</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Description:</w:t>
            </w:r>
          </w:p>
        </w:tc>
        <w:tc>
          <w:tcPr>
            <w:tcW w:w="7110" w:type="dxa"/>
            <w:gridSpan w:val="3"/>
          </w:tcPr>
          <w:p w:rsidR="0081704B" w:rsidRPr="00670215" w:rsidRDefault="00A96166" w:rsidP="00ED4672">
            <w:r>
              <w:t>Xóa tài khoản ra khỏi</w:t>
            </w:r>
            <w:r w:rsidR="00173961">
              <w:t xml:space="preserve"> </w:t>
            </w:r>
            <w:r w:rsidR="0081704B">
              <w:t>hệ thống</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Trigger:</w:t>
            </w:r>
          </w:p>
        </w:tc>
        <w:tc>
          <w:tcPr>
            <w:tcW w:w="7110" w:type="dxa"/>
            <w:gridSpan w:val="3"/>
          </w:tcPr>
          <w:p w:rsidR="0081704B" w:rsidRPr="00670215" w:rsidRDefault="00A96166" w:rsidP="00ED4672">
            <w:pPr>
              <w:rPr>
                <w:rFonts w:cs="Arial"/>
                <w:color w:val="A6A6A6"/>
                <w:szCs w:val="20"/>
              </w:rPr>
            </w:pPr>
            <w:r>
              <w:rPr>
                <w:rFonts w:ascii="Times New Roman" w:hAnsi="Times New Roman"/>
                <w:sz w:val="26"/>
                <w:szCs w:val="26"/>
              </w:rPr>
              <w:t>Click vào button [Xóa</w:t>
            </w:r>
            <w:r w:rsidR="0081704B">
              <w:rPr>
                <w:rFonts w:ascii="Times New Roman" w:hAnsi="Times New Roman"/>
                <w:sz w:val="26"/>
                <w:szCs w:val="26"/>
              </w:rPr>
              <w:t>]</w:t>
            </w:r>
          </w:p>
        </w:tc>
      </w:tr>
      <w:tr w:rsidR="0081704B" w:rsidRPr="00670215" w:rsidTr="00ED4672">
        <w:trPr>
          <w:trHeight w:val="255"/>
        </w:trPr>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Preconditions:</w:t>
            </w:r>
          </w:p>
        </w:tc>
        <w:tc>
          <w:tcPr>
            <w:tcW w:w="7110" w:type="dxa"/>
            <w:gridSpan w:val="3"/>
          </w:tcPr>
          <w:p w:rsidR="0081704B" w:rsidRPr="00670215" w:rsidRDefault="00173961" w:rsidP="00173961">
            <w:r>
              <w:t>Quản lí tài khoản</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Postconditions:</w:t>
            </w:r>
          </w:p>
        </w:tc>
        <w:tc>
          <w:tcPr>
            <w:tcW w:w="7110" w:type="dxa"/>
            <w:gridSpan w:val="3"/>
          </w:tcPr>
          <w:p w:rsidR="0081704B" w:rsidRPr="00887FCF" w:rsidRDefault="0081704B" w:rsidP="00ED4672">
            <w:pPr>
              <w:rPr>
                <w:rFonts w:ascii="Times New Roman" w:hAnsi="Times New Roman"/>
                <w:sz w:val="26"/>
                <w:szCs w:val="26"/>
              </w:rPr>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Normal Flow:</w:t>
            </w:r>
          </w:p>
        </w:tc>
        <w:tc>
          <w:tcPr>
            <w:tcW w:w="7110" w:type="dxa"/>
            <w:gridSpan w:val="3"/>
          </w:tcPr>
          <w:p w:rsidR="0081704B" w:rsidRDefault="00A96166" w:rsidP="00173961">
            <w:pPr>
              <w:pStyle w:val="ListParagraph"/>
              <w:numPr>
                <w:ilvl w:val="0"/>
                <w:numId w:val="26"/>
              </w:numPr>
            </w:pPr>
            <w:r>
              <w:t>Chọn tài khoản cần xóa</w:t>
            </w:r>
          </w:p>
          <w:p w:rsidR="00173961" w:rsidRPr="009765E9" w:rsidRDefault="00A96166" w:rsidP="00173961">
            <w:pPr>
              <w:pStyle w:val="ListParagraph"/>
              <w:numPr>
                <w:ilvl w:val="0"/>
                <w:numId w:val="26"/>
              </w:numPr>
            </w:pPr>
            <w:r>
              <w:t xml:space="preserve">Xóa </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Alternative Flows:</w:t>
            </w:r>
          </w:p>
        </w:tc>
        <w:tc>
          <w:tcPr>
            <w:tcW w:w="7110" w:type="dxa"/>
            <w:gridSpan w:val="3"/>
          </w:tcPr>
          <w:p w:rsidR="0081704B" w:rsidRPr="00670215" w:rsidRDefault="00A96166" w:rsidP="00ED4672">
            <w:pPr>
              <w:pStyle w:val="ListParagraph"/>
              <w:rPr>
                <w:rFonts w:cs="Arial"/>
                <w:color w:val="A6A6A6"/>
                <w:szCs w:val="20"/>
              </w:rPr>
            </w:pPr>
            <w:r>
              <w:t xml:space="preserve">Xóa </w:t>
            </w:r>
            <w:r w:rsidR="00173961">
              <w:t>không thành công</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Exceptions:</w:t>
            </w:r>
          </w:p>
        </w:tc>
        <w:tc>
          <w:tcPr>
            <w:tcW w:w="7110" w:type="dxa"/>
            <w:gridSpan w:val="3"/>
          </w:tcPr>
          <w:p w:rsidR="0081704B" w:rsidRPr="00670215" w:rsidRDefault="0081704B" w:rsidP="00A96166">
            <w:pPr>
              <w:pStyle w:val="ListParagraph"/>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Includes:</w:t>
            </w:r>
          </w:p>
        </w:tc>
        <w:tc>
          <w:tcPr>
            <w:tcW w:w="7110" w:type="dxa"/>
            <w:gridSpan w:val="3"/>
          </w:tcPr>
          <w:p w:rsidR="0081704B" w:rsidRPr="00670215" w:rsidRDefault="0081704B" w:rsidP="00ED4672"/>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Frequency of Use:</w:t>
            </w:r>
          </w:p>
        </w:tc>
        <w:tc>
          <w:tcPr>
            <w:tcW w:w="7110" w:type="dxa"/>
            <w:gridSpan w:val="3"/>
          </w:tcPr>
          <w:p w:rsidR="0081704B" w:rsidRPr="00670215" w:rsidRDefault="0081704B" w:rsidP="00ED4672">
            <w:r>
              <w:t>30 per day</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Special Requirements:</w:t>
            </w:r>
          </w:p>
        </w:tc>
        <w:tc>
          <w:tcPr>
            <w:tcW w:w="7110" w:type="dxa"/>
            <w:gridSpan w:val="3"/>
          </w:tcPr>
          <w:p w:rsidR="0081704B" w:rsidRPr="00670215" w:rsidRDefault="0081704B" w:rsidP="00ED4672">
            <w:r>
              <w:t xml:space="preserve">Thời gian load không quá 1 s </w:t>
            </w:r>
            <w:bookmarkStart w:id="8" w:name="_GoBack"/>
            <w:bookmarkEnd w:id="8"/>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Assumptions:</w:t>
            </w:r>
          </w:p>
        </w:tc>
        <w:tc>
          <w:tcPr>
            <w:tcW w:w="7110" w:type="dxa"/>
            <w:gridSpan w:val="3"/>
          </w:tcPr>
          <w:p w:rsidR="0081704B" w:rsidRPr="00670215" w:rsidRDefault="0081704B" w:rsidP="00ED4672">
            <w:pPr>
              <w:rPr>
                <w:rFonts w:cs="Arial"/>
                <w:color w:val="A6A6A6"/>
                <w:szCs w:val="20"/>
              </w:rPr>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lastRenderedPageBreak/>
              <w:t>Notes and Issues:</w:t>
            </w:r>
          </w:p>
        </w:tc>
        <w:tc>
          <w:tcPr>
            <w:tcW w:w="7110" w:type="dxa"/>
            <w:gridSpan w:val="3"/>
          </w:tcPr>
          <w:p w:rsidR="0081704B" w:rsidRPr="00670215" w:rsidRDefault="0081704B" w:rsidP="00ED4672"/>
        </w:tc>
      </w:tr>
    </w:tbl>
    <w:p w:rsidR="00831492" w:rsidRDefault="00831492" w:rsidP="002F4648"/>
    <w:p w:rsidR="00C8708A" w:rsidRDefault="00C8708A" w:rsidP="00C8708A">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Feature Process Flow / Use Case Model</w:t>
      </w:r>
    </w:p>
    <w:p w:rsidR="00C8708A" w:rsidRPr="00F64F2C" w:rsidRDefault="00C8708A" w:rsidP="00C8708A"/>
    <w:p w:rsidR="00831492" w:rsidRDefault="00C8708A" w:rsidP="00C8708A">
      <w:pPr>
        <w:rPr>
          <w:rFonts w:ascii="Times New Roman" w:hAnsi="Times New Roman"/>
          <w:sz w:val="26"/>
          <w:szCs w:val="26"/>
        </w:rPr>
      </w:pPr>
      <w:r w:rsidRPr="00887FCF">
        <w:rPr>
          <w:rFonts w:ascii="Times New Roman" w:hAnsi="Times New Roman"/>
          <w:sz w:val="26"/>
          <w:szCs w:val="26"/>
        </w:rPr>
        <w:t>Use Case(s</w:t>
      </w:r>
      <w:r>
        <w:rPr>
          <w:rFonts w:ascii="Times New Roman" w:hAnsi="Times New Roman"/>
          <w:sz w:val="26"/>
          <w:szCs w:val="26"/>
        </w:rPr>
        <w:t>)</w:t>
      </w:r>
    </w:p>
    <w:p w:rsidR="00C8708A" w:rsidRDefault="00C8708A" w:rsidP="00C8708A">
      <w:pPr>
        <w:rPr>
          <w:rFonts w:ascii="Times New Roman" w:hAnsi="Times New Roman"/>
          <w:sz w:val="26"/>
          <w:szCs w:val="26"/>
        </w:rPr>
      </w:pPr>
    </w:p>
    <w:p w:rsidR="00C8708A" w:rsidRDefault="00C8708A" w:rsidP="00C8708A">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708A" w:rsidRPr="00670215" w:rsidTr="005A4654">
        <w:tc>
          <w:tcPr>
            <w:tcW w:w="1818" w:type="dxa"/>
            <w:tcBorders>
              <w:top w:val="single" w:sz="12"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8708A" w:rsidRPr="00C86C3C" w:rsidRDefault="00C8708A" w:rsidP="005A4654">
            <w:r>
              <w:t>ID</w:t>
            </w:r>
            <w:r w:rsidR="006B3F4A">
              <w:t>3</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8708A" w:rsidRPr="00C86C3C" w:rsidRDefault="00C8708A" w:rsidP="005A4654">
            <w:r>
              <w:t>Đăng bài viết</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2628" w:type="dxa"/>
            <w:gridSpan w:val="2"/>
            <w:tcBorders>
              <w:top w:val="single" w:sz="6" w:space="0" w:color="auto"/>
            </w:tcBorders>
          </w:tcPr>
          <w:p w:rsidR="00C8708A" w:rsidRPr="00670215" w:rsidRDefault="00C8708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C8708A" w:rsidRPr="00670215" w:rsidRDefault="00C8708A" w:rsidP="005A4654">
            <w:r>
              <w:t>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Description:</w:t>
            </w:r>
          </w:p>
        </w:tc>
        <w:tc>
          <w:tcPr>
            <w:tcW w:w="7110" w:type="dxa"/>
            <w:gridSpan w:val="3"/>
          </w:tcPr>
          <w:p w:rsidR="00C8708A" w:rsidRPr="00670215" w:rsidRDefault="00C8708A" w:rsidP="005A4654">
            <w:r>
              <w:rPr>
                <w:rFonts w:ascii="Times New Roman" w:hAnsi="Times New Roman"/>
                <w:sz w:val="26"/>
                <w:szCs w:val="26"/>
              </w:rPr>
              <w:t>Đăng bài viết vào trang web không cần sự cho phép của Admin</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Trigger:</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Click vào button [Đăng]</w:t>
            </w:r>
          </w:p>
        </w:tc>
      </w:tr>
      <w:tr w:rsidR="00C8708A" w:rsidRPr="00670215" w:rsidTr="005A4654">
        <w:trPr>
          <w:trHeight w:val="255"/>
        </w:trPr>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Preconditions:</w:t>
            </w:r>
          </w:p>
        </w:tc>
        <w:tc>
          <w:tcPr>
            <w:tcW w:w="7110" w:type="dxa"/>
            <w:gridSpan w:val="3"/>
          </w:tcPr>
          <w:p w:rsidR="00C8708A" w:rsidRPr="00670215" w:rsidRDefault="00C8708A" w:rsidP="005A4654">
            <w:pPr>
              <w:rPr>
                <w:rFonts w:cs="Arial"/>
                <w:b/>
                <w:color w:val="A6A6A6"/>
                <w:szCs w:val="20"/>
              </w:rPr>
            </w:pPr>
            <w:r>
              <w:rPr>
                <w:rFonts w:ascii="Times New Roman" w:hAnsi="Times New Roman"/>
                <w:sz w:val="26"/>
                <w:szCs w:val="26"/>
              </w:rPr>
              <w:t>Đăng nhập vào hệ thống với tư cách là 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Postconditions:</w:t>
            </w:r>
          </w:p>
        </w:tc>
        <w:tc>
          <w:tcPr>
            <w:tcW w:w="7110" w:type="dxa"/>
            <w:gridSpan w:val="3"/>
          </w:tcPr>
          <w:p w:rsidR="00C8708A" w:rsidRPr="00887FCF" w:rsidRDefault="00C8708A" w:rsidP="005A4654">
            <w:pPr>
              <w:rPr>
                <w:rFonts w:ascii="Times New Roman" w:hAnsi="Times New Roman"/>
                <w:sz w:val="26"/>
                <w:szCs w:val="26"/>
              </w:rPr>
            </w:pPr>
            <w:r>
              <w:rPr>
                <w:rFonts w:ascii="Times New Roman" w:hAnsi="Times New Roman"/>
                <w:sz w:val="26"/>
                <w:szCs w:val="26"/>
              </w:rPr>
              <w:t>Hiện thị trang đăng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Normal Flow:</w:t>
            </w:r>
          </w:p>
        </w:tc>
        <w:tc>
          <w:tcPr>
            <w:tcW w:w="7110" w:type="dxa"/>
            <w:gridSpan w:val="3"/>
          </w:tcPr>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Click vào Đăng </w:t>
            </w:r>
          </w:p>
          <w:p w:rsidR="00C8708A" w:rsidRPr="00295969"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Alternative Flows:</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Đăng thất bại</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Exceptions: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Includes:</w:t>
            </w:r>
          </w:p>
        </w:tc>
        <w:tc>
          <w:tcPr>
            <w:tcW w:w="7110" w:type="dxa"/>
            <w:gridSpan w:val="3"/>
          </w:tcPr>
          <w:p w:rsidR="00C8708A" w:rsidRPr="00670215" w:rsidRDefault="00C8708A" w:rsidP="005A4654">
            <w:r>
              <w:t>Hủy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Frequency of Use:</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Special Requirements:</w:t>
            </w:r>
          </w:p>
        </w:tc>
        <w:tc>
          <w:tcPr>
            <w:tcW w:w="7110" w:type="dxa"/>
            <w:gridSpan w:val="3"/>
          </w:tcPr>
          <w:p w:rsidR="00C8708A" w:rsidRDefault="00C8708A" w:rsidP="005A4654"/>
          <w:p w:rsidR="00C8708A" w:rsidRPr="00670215" w:rsidRDefault="00C8708A" w:rsidP="005A4654">
            <w:r>
              <w:t>-Thời gian đăng 1s</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Assumptions: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Notes and Issues:</w:t>
            </w:r>
          </w:p>
        </w:tc>
        <w:tc>
          <w:tcPr>
            <w:tcW w:w="7110" w:type="dxa"/>
            <w:gridSpan w:val="3"/>
          </w:tcPr>
          <w:p w:rsidR="00C8708A" w:rsidRPr="00670215" w:rsidRDefault="00C8708A" w:rsidP="005A4654">
            <w:pPr>
              <w:rPr>
                <w:rFonts w:cs="Arial"/>
                <w:color w:val="A6A6A6"/>
                <w:szCs w:val="20"/>
              </w:rPr>
            </w:pPr>
          </w:p>
        </w:tc>
      </w:tr>
    </w:tbl>
    <w:p w:rsidR="00C8708A" w:rsidRDefault="00C8708A" w:rsidP="00C8708A"/>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E079C" w:rsidRPr="00670215" w:rsidTr="00ED4672">
        <w:tc>
          <w:tcPr>
            <w:tcW w:w="1818" w:type="dxa"/>
            <w:tcBorders>
              <w:top w:val="single" w:sz="12"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E079C" w:rsidRPr="00C86C3C" w:rsidRDefault="000E079C" w:rsidP="00ED4672">
            <w:r>
              <w:t>ID3</w:t>
            </w: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E079C" w:rsidRPr="00C86C3C" w:rsidRDefault="000E079C" w:rsidP="00ED4672">
            <w:r>
              <w:t xml:space="preserve">Phê </w:t>
            </w:r>
            <w:r w:rsidR="001A4774">
              <w:t>duyệt bài viết</w:t>
            </w: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E079C" w:rsidRPr="00670215" w:rsidRDefault="000E079C"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E079C" w:rsidRPr="00670215" w:rsidRDefault="000E079C" w:rsidP="00ED4672">
            <w:pPr>
              <w:rPr>
                <w:rFonts w:cs="Arial"/>
                <w:szCs w:val="20"/>
              </w:rPr>
            </w:pP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E079C" w:rsidRPr="00670215" w:rsidRDefault="000E079C"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E079C" w:rsidRPr="00670215" w:rsidRDefault="000E079C" w:rsidP="00ED4672">
            <w:pPr>
              <w:rPr>
                <w:rFonts w:cs="Arial"/>
                <w:szCs w:val="20"/>
              </w:rPr>
            </w:pPr>
          </w:p>
        </w:tc>
      </w:tr>
      <w:tr w:rsidR="000E079C" w:rsidRPr="00670215" w:rsidTr="00ED4672">
        <w:tc>
          <w:tcPr>
            <w:tcW w:w="2628" w:type="dxa"/>
            <w:gridSpan w:val="2"/>
            <w:tcBorders>
              <w:top w:val="single" w:sz="6" w:space="0" w:color="auto"/>
            </w:tcBorders>
          </w:tcPr>
          <w:p w:rsidR="000E079C" w:rsidRPr="00670215" w:rsidRDefault="000E079C"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E079C" w:rsidRPr="00670215" w:rsidRDefault="000E079C" w:rsidP="00ED4672">
            <w:r>
              <w:t>Editor</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Description:</w:t>
            </w:r>
          </w:p>
        </w:tc>
        <w:tc>
          <w:tcPr>
            <w:tcW w:w="7110" w:type="dxa"/>
            <w:gridSpan w:val="3"/>
          </w:tcPr>
          <w:p w:rsidR="000E079C" w:rsidRPr="00670215" w:rsidRDefault="001A4774" w:rsidP="00ED4672">
            <w:r>
              <w:rPr>
                <w:rFonts w:ascii="Times New Roman" w:hAnsi="Times New Roman"/>
                <w:sz w:val="26"/>
                <w:szCs w:val="26"/>
              </w:rPr>
              <w:t>Duyệt những bài viết cần đăng vào hệ thống</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Trigger:</w:t>
            </w:r>
          </w:p>
        </w:tc>
        <w:tc>
          <w:tcPr>
            <w:tcW w:w="7110" w:type="dxa"/>
            <w:gridSpan w:val="3"/>
          </w:tcPr>
          <w:p w:rsidR="000E079C" w:rsidRPr="00670215" w:rsidRDefault="001A4774" w:rsidP="00ED4672">
            <w:pPr>
              <w:rPr>
                <w:rFonts w:cs="Arial"/>
                <w:color w:val="A6A6A6"/>
                <w:szCs w:val="20"/>
              </w:rPr>
            </w:pPr>
            <w:r>
              <w:rPr>
                <w:rFonts w:ascii="Times New Roman" w:hAnsi="Times New Roman"/>
                <w:sz w:val="26"/>
                <w:szCs w:val="26"/>
              </w:rPr>
              <w:t>Click vào button [Duyệt</w:t>
            </w:r>
            <w:r w:rsidR="000E079C">
              <w:rPr>
                <w:rFonts w:ascii="Times New Roman" w:hAnsi="Times New Roman"/>
                <w:sz w:val="26"/>
                <w:szCs w:val="26"/>
              </w:rPr>
              <w:t>]</w:t>
            </w:r>
          </w:p>
        </w:tc>
      </w:tr>
      <w:tr w:rsidR="000E079C" w:rsidRPr="00670215" w:rsidTr="00ED4672">
        <w:trPr>
          <w:trHeight w:val="255"/>
        </w:trPr>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Preconditions:</w:t>
            </w:r>
          </w:p>
        </w:tc>
        <w:tc>
          <w:tcPr>
            <w:tcW w:w="7110" w:type="dxa"/>
            <w:gridSpan w:val="3"/>
          </w:tcPr>
          <w:p w:rsidR="000E079C" w:rsidRPr="00670215" w:rsidRDefault="000E079C" w:rsidP="00ED4672">
            <w:pPr>
              <w:rPr>
                <w:rFonts w:cs="Arial"/>
                <w:b/>
                <w:color w:val="A6A6A6"/>
                <w:szCs w:val="20"/>
              </w:rPr>
            </w:pPr>
            <w:r>
              <w:rPr>
                <w:rFonts w:ascii="Times New Roman" w:hAnsi="Times New Roman"/>
                <w:sz w:val="26"/>
                <w:szCs w:val="26"/>
              </w:rPr>
              <w:t>Đăng nhập vào hệ thống với tư cách là Editor</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Postconditions:</w:t>
            </w:r>
          </w:p>
        </w:tc>
        <w:tc>
          <w:tcPr>
            <w:tcW w:w="7110" w:type="dxa"/>
            <w:gridSpan w:val="3"/>
          </w:tcPr>
          <w:p w:rsidR="000E079C" w:rsidRPr="00887FCF" w:rsidRDefault="001A4774" w:rsidP="00ED4672">
            <w:pPr>
              <w:rPr>
                <w:rFonts w:ascii="Times New Roman" w:hAnsi="Times New Roman"/>
                <w:sz w:val="26"/>
                <w:szCs w:val="26"/>
              </w:rPr>
            </w:pPr>
            <w:r>
              <w:rPr>
                <w:rFonts w:ascii="Times New Roman" w:hAnsi="Times New Roman"/>
                <w:sz w:val="26"/>
                <w:szCs w:val="26"/>
              </w:rPr>
              <w:t>Hiển</w:t>
            </w:r>
            <w:r w:rsidR="000E079C">
              <w:rPr>
                <w:rFonts w:ascii="Times New Roman" w:hAnsi="Times New Roman"/>
                <w:sz w:val="26"/>
                <w:szCs w:val="26"/>
              </w:rPr>
              <w:t xml:space="preserve"> thị trang</w:t>
            </w:r>
            <w:r>
              <w:rPr>
                <w:rFonts w:ascii="Times New Roman" w:hAnsi="Times New Roman"/>
                <w:sz w:val="26"/>
                <w:szCs w:val="26"/>
              </w:rPr>
              <w:t xml:space="preserve"> duyệt bài viết</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Normal Flow:</w:t>
            </w:r>
          </w:p>
        </w:tc>
        <w:tc>
          <w:tcPr>
            <w:tcW w:w="7110" w:type="dxa"/>
            <w:gridSpan w:val="3"/>
          </w:tcPr>
          <w:p w:rsidR="001A4774"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Chọn  bài viết cần duyệt </w:t>
            </w:r>
          </w:p>
          <w:p w:rsidR="000E079C"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Click vào Duyệt</w:t>
            </w:r>
          </w:p>
          <w:p w:rsidR="000E079C" w:rsidRPr="00295969" w:rsidRDefault="000E079C"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Alternative Flows:</w:t>
            </w:r>
          </w:p>
        </w:tc>
        <w:tc>
          <w:tcPr>
            <w:tcW w:w="7110" w:type="dxa"/>
            <w:gridSpan w:val="3"/>
          </w:tcPr>
          <w:p w:rsidR="000E079C" w:rsidRPr="00670215" w:rsidRDefault="001A4774" w:rsidP="004E0168">
            <w:pPr>
              <w:rPr>
                <w:rFonts w:cs="Arial"/>
                <w:color w:val="A6A6A6"/>
                <w:szCs w:val="20"/>
              </w:rPr>
            </w:pPr>
            <w:r>
              <w:rPr>
                <w:rFonts w:ascii="Times New Roman" w:hAnsi="Times New Roman"/>
                <w:sz w:val="26"/>
                <w:szCs w:val="26"/>
              </w:rPr>
              <w:t xml:space="preserve">Duyệt </w:t>
            </w:r>
            <w:r w:rsidR="004E0168">
              <w:rPr>
                <w:rFonts w:ascii="Times New Roman" w:hAnsi="Times New Roman"/>
                <w:sz w:val="26"/>
                <w:szCs w:val="26"/>
              </w:rPr>
              <w:t>không thành công</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lastRenderedPageBreak/>
              <w:t>Exceptions:</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Includes:</w:t>
            </w:r>
          </w:p>
        </w:tc>
        <w:tc>
          <w:tcPr>
            <w:tcW w:w="7110" w:type="dxa"/>
            <w:gridSpan w:val="3"/>
          </w:tcPr>
          <w:p w:rsidR="000E079C" w:rsidRPr="00670215" w:rsidRDefault="000E079C" w:rsidP="00ED4672">
            <w:r>
              <w:t>Hủy bài viết</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Frequency of Use:</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Special Requirements:</w:t>
            </w:r>
          </w:p>
        </w:tc>
        <w:tc>
          <w:tcPr>
            <w:tcW w:w="7110" w:type="dxa"/>
            <w:gridSpan w:val="3"/>
          </w:tcPr>
          <w:p w:rsidR="000E079C" w:rsidRDefault="000E079C" w:rsidP="00ED4672"/>
          <w:p w:rsidR="000E079C" w:rsidRPr="00670215" w:rsidRDefault="000E079C" w:rsidP="00ED4672">
            <w:r>
              <w:t>-Thời gian đăng 1s</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Assumptions:</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Notes and Issues:</w:t>
            </w:r>
          </w:p>
        </w:tc>
        <w:tc>
          <w:tcPr>
            <w:tcW w:w="7110" w:type="dxa"/>
            <w:gridSpan w:val="3"/>
          </w:tcPr>
          <w:p w:rsidR="000E079C" w:rsidRPr="00670215" w:rsidRDefault="000E079C" w:rsidP="00ED4672">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E0168" w:rsidRPr="00670215" w:rsidTr="00ED4672">
        <w:tc>
          <w:tcPr>
            <w:tcW w:w="1818" w:type="dxa"/>
            <w:tcBorders>
              <w:top w:val="single" w:sz="12"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4E0168" w:rsidRPr="00C86C3C" w:rsidRDefault="004E0168" w:rsidP="00ED4672">
            <w:r>
              <w:t>ID3</w:t>
            </w: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4E0168" w:rsidRPr="00C86C3C" w:rsidRDefault="004E0168" w:rsidP="00ED4672">
            <w:r>
              <w:t>Thêm danh mục</w:t>
            </w:r>
            <w:r w:rsidR="00F63322">
              <w:t xml:space="preserve"> tin tức</w:t>
            </w: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4E0168" w:rsidRPr="00670215" w:rsidRDefault="004E0168"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E0168" w:rsidRPr="00670215" w:rsidRDefault="004E0168" w:rsidP="00ED4672">
            <w:pPr>
              <w:rPr>
                <w:rFonts w:cs="Arial"/>
                <w:szCs w:val="20"/>
              </w:rPr>
            </w:pP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4E0168" w:rsidRPr="00670215" w:rsidRDefault="004E0168"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E0168" w:rsidRPr="00670215" w:rsidRDefault="004E0168" w:rsidP="00ED4672">
            <w:pPr>
              <w:rPr>
                <w:rFonts w:cs="Arial"/>
                <w:szCs w:val="20"/>
              </w:rPr>
            </w:pPr>
          </w:p>
        </w:tc>
      </w:tr>
      <w:tr w:rsidR="004E0168" w:rsidRPr="00670215" w:rsidTr="00ED4672">
        <w:tc>
          <w:tcPr>
            <w:tcW w:w="2628" w:type="dxa"/>
            <w:gridSpan w:val="2"/>
            <w:tcBorders>
              <w:top w:val="single" w:sz="6" w:space="0" w:color="auto"/>
            </w:tcBorders>
          </w:tcPr>
          <w:p w:rsidR="004E0168" w:rsidRPr="00670215" w:rsidRDefault="004E0168"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4E0168" w:rsidRPr="00670215" w:rsidRDefault="004E0168" w:rsidP="00ED4672">
            <w:r>
              <w:t>Editor</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Description:</w:t>
            </w:r>
          </w:p>
        </w:tc>
        <w:tc>
          <w:tcPr>
            <w:tcW w:w="7110" w:type="dxa"/>
            <w:gridSpan w:val="3"/>
          </w:tcPr>
          <w:p w:rsidR="004E0168" w:rsidRPr="00670215" w:rsidRDefault="004E0168" w:rsidP="00C90582">
            <w:r>
              <w:rPr>
                <w:rFonts w:ascii="Times New Roman" w:hAnsi="Times New Roman"/>
                <w:sz w:val="26"/>
                <w:szCs w:val="26"/>
              </w:rPr>
              <w:t xml:space="preserve">Cho phép thêm danh </w:t>
            </w:r>
            <w:r w:rsidR="00C90582">
              <w:rPr>
                <w:rFonts w:ascii="Times New Roman" w:hAnsi="Times New Roman"/>
                <w:sz w:val="26"/>
                <w:szCs w:val="26"/>
              </w:rPr>
              <w:t xml:space="preserve">mục </w:t>
            </w:r>
            <w:r w:rsidR="0075793F">
              <w:rPr>
                <w:rFonts w:ascii="Times New Roman" w:hAnsi="Times New Roman"/>
                <w:sz w:val="26"/>
                <w:szCs w:val="26"/>
              </w:rPr>
              <w:t xml:space="preserve">tin </w:t>
            </w:r>
            <w:r>
              <w:rPr>
                <w:rFonts w:ascii="Times New Roman" w:hAnsi="Times New Roman"/>
                <w:sz w:val="26"/>
                <w:szCs w:val="26"/>
              </w:rPr>
              <w:t xml:space="preserve"> vào danh mục của hệ thống</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Trigger:</w:t>
            </w:r>
          </w:p>
        </w:tc>
        <w:tc>
          <w:tcPr>
            <w:tcW w:w="7110" w:type="dxa"/>
            <w:gridSpan w:val="3"/>
          </w:tcPr>
          <w:p w:rsidR="004E0168" w:rsidRPr="00670215" w:rsidRDefault="00F63322" w:rsidP="00ED4672">
            <w:pPr>
              <w:rPr>
                <w:rFonts w:cs="Arial"/>
                <w:color w:val="A6A6A6"/>
                <w:szCs w:val="20"/>
              </w:rPr>
            </w:pPr>
            <w:r>
              <w:rPr>
                <w:rFonts w:ascii="Times New Roman" w:hAnsi="Times New Roman"/>
                <w:sz w:val="26"/>
                <w:szCs w:val="26"/>
              </w:rPr>
              <w:t>Click vào button [Thêm</w:t>
            </w:r>
            <w:r w:rsidR="004E0168">
              <w:rPr>
                <w:rFonts w:ascii="Times New Roman" w:hAnsi="Times New Roman"/>
                <w:sz w:val="26"/>
                <w:szCs w:val="26"/>
              </w:rPr>
              <w:t>]</w:t>
            </w:r>
          </w:p>
        </w:tc>
      </w:tr>
      <w:tr w:rsidR="004E0168" w:rsidRPr="00670215" w:rsidTr="00ED4672">
        <w:trPr>
          <w:trHeight w:val="255"/>
        </w:trPr>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Preconditions:</w:t>
            </w:r>
          </w:p>
        </w:tc>
        <w:tc>
          <w:tcPr>
            <w:tcW w:w="7110" w:type="dxa"/>
            <w:gridSpan w:val="3"/>
          </w:tcPr>
          <w:p w:rsidR="004E0168" w:rsidRPr="00670215" w:rsidRDefault="004E0168" w:rsidP="00ED4672">
            <w:pPr>
              <w:rPr>
                <w:rFonts w:cs="Arial"/>
                <w:b/>
                <w:color w:val="A6A6A6"/>
                <w:szCs w:val="20"/>
              </w:rPr>
            </w:pPr>
            <w:r>
              <w:rPr>
                <w:rFonts w:ascii="Times New Roman" w:hAnsi="Times New Roman"/>
                <w:sz w:val="26"/>
                <w:szCs w:val="26"/>
              </w:rPr>
              <w:t>Đăng nhập vào hệ thống với tư cách là Editor</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Postconditions:</w:t>
            </w:r>
          </w:p>
        </w:tc>
        <w:tc>
          <w:tcPr>
            <w:tcW w:w="7110" w:type="dxa"/>
            <w:gridSpan w:val="3"/>
          </w:tcPr>
          <w:p w:rsidR="004E0168" w:rsidRPr="00887FCF" w:rsidRDefault="004E0168" w:rsidP="00F63322">
            <w:pPr>
              <w:rPr>
                <w:rFonts w:ascii="Times New Roman" w:hAnsi="Times New Roman"/>
                <w:sz w:val="26"/>
                <w:szCs w:val="26"/>
              </w:rPr>
            </w:pPr>
            <w:r>
              <w:rPr>
                <w:rFonts w:ascii="Times New Roman" w:hAnsi="Times New Roman"/>
                <w:sz w:val="26"/>
                <w:szCs w:val="26"/>
              </w:rPr>
              <w:t xml:space="preserve">Hiển thị trang </w:t>
            </w:r>
            <w:r w:rsidR="00F63322">
              <w:rPr>
                <w:rFonts w:ascii="Times New Roman" w:hAnsi="Times New Roman"/>
                <w:sz w:val="26"/>
                <w:szCs w:val="26"/>
              </w:rPr>
              <w:t>quản lí danh mục</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Normal Flow:</w:t>
            </w:r>
          </w:p>
        </w:tc>
        <w:tc>
          <w:tcPr>
            <w:tcW w:w="7110" w:type="dxa"/>
            <w:gridSpan w:val="3"/>
          </w:tcPr>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thêm </w:t>
            </w:r>
          </w:p>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Click vào Thêm</w:t>
            </w:r>
          </w:p>
          <w:p w:rsidR="004E0168" w:rsidRPr="00295969" w:rsidRDefault="004E0168"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Alternative Flows:</w:t>
            </w:r>
          </w:p>
        </w:tc>
        <w:tc>
          <w:tcPr>
            <w:tcW w:w="7110" w:type="dxa"/>
            <w:gridSpan w:val="3"/>
          </w:tcPr>
          <w:p w:rsidR="004E0168" w:rsidRPr="00670215" w:rsidRDefault="00507162" w:rsidP="00ED4672">
            <w:pPr>
              <w:rPr>
                <w:rFonts w:cs="Arial"/>
                <w:color w:val="A6A6A6"/>
                <w:szCs w:val="20"/>
              </w:rPr>
            </w:pPr>
            <w:r>
              <w:rPr>
                <w:rFonts w:ascii="Times New Roman" w:hAnsi="Times New Roman"/>
                <w:sz w:val="26"/>
                <w:szCs w:val="26"/>
              </w:rPr>
              <w:t>Thêm</w:t>
            </w:r>
            <w:r w:rsidR="004E0168">
              <w:rPr>
                <w:rFonts w:ascii="Times New Roman" w:hAnsi="Times New Roman"/>
                <w:sz w:val="26"/>
                <w:szCs w:val="26"/>
              </w:rPr>
              <w:t xml:space="preserve"> không thành công</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Exceptions:</w:t>
            </w:r>
          </w:p>
        </w:tc>
        <w:tc>
          <w:tcPr>
            <w:tcW w:w="7110" w:type="dxa"/>
            <w:gridSpan w:val="3"/>
          </w:tcPr>
          <w:p w:rsidR="004E0168" w:rsidRPr="00670215" w:rsidRDefault="004E0168" w:rsidP="00ED4672">
            <w:pPr>
              <w:rPr>
                <w:rFonts w:cs="Arial"/>
                <w:color w:val="A6A6A6"/>
                <w:szCs w:val="20"/>
              </w:rPr>
            </w:pP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Includes:</w:t>
            </w:r>
          </w:p>
        </w:tc>
        <w:tc>
          <w:tcPr>
            <w:tcW w:w="7110" w:type="dxa"/>
            <w:gridSpan w:val="3"/>
          </w:tcPr>
          <w:p w:rsidR="004E0168" w:rsidRPr="00670215" w:rsidRDefault="004E0168" w:rsidP="00ED4672"/>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Frequency of Use:</w:t>
            </w:r>
          </w:p>
        </w:tc>
        <w:tc>
          <w:tcPr>
            <w:tcW w:w="7110" w:type="dxa"/>
            <w:gridSpan w:val="3"/>
          </w:tcPr>
          <w:p w:rsidR="004E0168" w:rsidRPr="00670215" w:rsidRDefault="00507162" w:rsidP="00507162">
            <w:r>
              <w:t>4 ngày / tuần</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Special Requirements:</w:t>
            </w:r>
          </w:p>
        </w:tc>
        <w:tc>
          <w:tcPr>
            <w:tcW w:w="7110" w:type="dxa"/>
            <w:gridSpan w:val="3"/>
          </w:tcPr>
          <w:p w:rsidR="004E0168" w:rsidRDefault="004E0168" w:rsidP="00ED4672"/>
          <w:p w:rsidR="004E0168" w:rsidRPr="00670215" w:rsidRDefault="004E0168" w:rsidP="00ED4672">
            <w:r>
              <w:t>-Thời gian đăng 1s</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Assumptions:</w:t>
            </w:r>
          </w:p>
        </w:tc>
        <w:tc>
          <w:tcPr>
            <w:tcW w:w="7110" w:type="dxa"/>
            <w:gridSpan w:val="3"/>
          </w:tcPr>
          <w:p w:rsidR="004E0168" w:rsidRPr="00670215" w:rsidRDefault="004E0168" w:rsidP="00ED4672">
            <w:pPr>
              <w:rPr>
                <w:rFonts w:cs="Arial"/>
                <w:color w:val="A6A6A6"/>
                <w:szCs w:val="20"/>
              </w:rPr>
            </w:pP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Notes and Issues:</w:t>
            </w:r>
          </w:p>
        </w:tc>
        <w:tc>
          <w:tcPr>
            <w:tcW w:w="7110" w:type="dxa"/>
            <w:gridSpan w:val="3"/>
          </w:tcPr>
          <w:p w:rsidR="004E0168" w:rsidRPr="00670215" w:rsidRDefault="004E0168" w:rsidP="00ED4672">
            <w:pPr>
              <w:rPr>
                <w:rFonts w:cs="Arial"/>
                <w:color w:val="A6A6A6"/>
                <w:szCs w:val="20"/>
              </w:rPr>
            </w:pPr>
          </w:p>
        </w:tc>
      </w:tr>
    </w:tbl>
    <w:p w:rsidR="004E0168" w:rsidRDefault="004E0168" w:rsidP="002F4648"/>
    <w:p w:rsidR="002F4648" w:rsidRDefault="002F4648" w:rsidP="002F4648"/>
    <w:p w:rsidR="002F4648" w:rsidRDefault="002F4648" w:rsidP="002F4648"/>
    <w:p w:rsidR="002F4648" w:rsidRDefault="002F4648" w:rsidP="002F4648"/>
    <w:p w:rsidR="002F4648" w:rsidRDefault="002F4648"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2F4648" w:rsidRDefault="002F4648" w:rsidP="002F4648"/>
    <w:p w:rsidR="00B83975" w:rsidRPr="002F4648" w:rsidRDefault="00B8397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ED4672">
        <w:tc>
          <w:tcPr>
            <w:tcW w:w="1818" w:type="dxa"/>
            <w:tcBorders>
              <w:top w:val="single" w:sz="12"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ED4672">
            <w:r>
              <w:t>ID3</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ED4672">
            <w:r>
              <w:t xml:space="preserve">Chỉnh sửa </w:t>
            </w:r>
            <w:r>
              <w:t>danh mục tin tức</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lastRenderedPageBreak/>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2628" w:type="dxa"/>
            <w:gridSpan w:val="2"/>
            <w:tcBorders>
              <w:top w:val="single" w:sz="6" w:space="0" w:color="auto"/>
            </w:tcBorders>
          </w:tcPr>
          <w:p w:rsidR="00507162" w:rsidRPr="00670215" w:rsidRDefault="00507162"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ED4672">
            <w:r>
              <w:t>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507162" w:rsidP="00507162">
            <w:r>
              <w:rPr>
                <w:rFonts w:ascii="Times New Roman" w:hAnsi="Times New Roman"/>
                <w:sz w:val="26"/>
                <w:szCs w:val="26"/>
              </w:rPr>
              <w:t xml:space="preserve">Chỉnh sửa </w:t>
            </w:r>
            <w:r>
              <w:rPr>
                <w:rFonts w:ascii="Times New Roman" w:hAnsi="Times New Roman"/>
                <w:sz w:val="26"/>
                <w:szCs w:val="26"/>
              </w:rPr>
              <w:t xml:space="preserve">danh mục tin  </w:t>
            </w:r>
            <w:r>
              <w:rPr>
                <w:rFonts w:ascii="Times New Roman" w:hAnsi="Times New Roman"/>
                <w:sz w:val="26"/>
                <w:szCs w:val="26"/>
              </w:rPr>
              <w:t xml:space="preserve">trong </w:t>
            </w:r>
            <w:r>
              <w:rPr>
                <w:rFonts w:ascii="Times New Roman" w:hAnsi="Times New Roman"/>
                <w:sz w:val="26"/>
                <w:szCs w:val="26"/>
              </w:rPr>
              <w:t>hệ thống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Trigger:</w:t>
            </w:r>
          </w:p>
        </w:tc>
        <w:tc>
          <w:tcPr>
            <w:tcW w:w="7110" w:type="dxa"/>
            <w:gridSpan w:val="3"/>
          </w:tcPr>
          <w:p w:rsidR="00507162" w:rsidRPr="00670215" w:rsidRDefault="00507162" w:rsidP="00ED4672">
            <w:pPr>
              <w:rPr>
                <w:rFonts w:cs="Arial"/>
                <w:color w:val="A6A6A6"/>
                <w:szCs w:val="20"/>
              </w:rPr>
            </w:pPr>
            <w:r>
              <w:rPr>
                <w:rFonts w:ascii="Times New Roman" w:hAnsi="Times New Roman"/>
                <w:sz w:val="26"/>
                <w:szCs w:val="26"/>
              </w:rPr>
              <w:t>Click vào button [Sửa</w:t>
            </w:r>
            <w:r>
              <w:rPr>
                <w:rFonts w:ascii="Times New Roman" w:hAnsi="Times New Roman"/>
                <w:sz w:val="26"/>
                <w:szCs w:val="26"/>
              </w:rPr>
              <w:t>]</w:t>
            </w:r>
          </w:p>
        </w:tc>
      </w:tr>
      <w:tr w:rsidR="00507162" w:rsidRPr="00670215" w:rsidTr="00ED4672">
        <w:trPr>
          <w:trHeight w:val="255"/>
        </w:trPr>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ED4672">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ED4672">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w:t>
            </w:r>
            <w:r>
              <w:rPr>
                <w:rFonts w:ascii="Times New Roman" w:hAnsi="Times New Roman"/>
                <w:sz w:val="26"/>
                <w:szCs w:val="26"/>
              </w:rPr>
              <w:t>sửa</w:t>
            </w:r>
          </w:p>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Sửa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507162" w:rsidP="00ED4672">
            <w:pPr>
              <w:rPr>
                <w:rFonts w:cs="Arial"/>
                <w:color w:val="A6A6A6"/>
                <w:szCs w:val="20"/>
              </w:rPr>
            </w:pPr>
            <w:r>
              <w:rPr>
                <w:rFonts w:ascii="Times New Roman" w:hAnsi="Times New Roman"/>
                <w:sz w:val="26"/>
                <w:szCs w:val="26"/>
              </w:rPr>
              <w:t xml:space="preserve">Chỉnh sửa </w:t>
            </w:r>
            <w:r>
              <w:rPr>
                <w:rFonts w:ascii="Times New Roman" w:hAnsi="Times New Roman"/>
                <w:sz w:val="26"/>
                <w:szCs w:val="26"/>
              </w:rPr>
              <w:t>không thành công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ED4672"/>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ED4672">
            <w:r>
              <w:t>4 ngày / tuần</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ED4672"/>
          <w:p w:rsidR="00507162" w:rsidRPr="00670215" w:rsidRDefault="00507162" w:rsidP="00ED4672">
            <w:r>
              <w:t>-Thời gian đăng 1s</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ED4672">
            <w:pPr>
              <w:rPr>
                <w:rFonts w:cs="Arial"/>
                <w:color w:val="A6A6A6"/>
                <w:szCs w:val="20"/>
              </w:rPr>
            </w:pPr>
          </w:p>
        </w:tc>
      </w:tr>
    </w:tbl>
    <w:p w:rsidR="00F64F2C" w:rsidRDefault="00F64F2C" w:rsidP="00F64F2C"/>
    <w:p w:rsidR="00507162" w:rsidRDefault="00507162" w:rsidP="00F64F2C"/>
    <w:p w:rsidR="00507162" w:rsidRDefault="00507162" w:rsidP="00F64F2C"/>
    <w:p w:rsidR="00507162" w:rsidRDefault="00507162" w:rsidP="00F64F2C"/>
    <w:p w:rsidR="00507162" w:rsidRDefault="00507162" w:rsidP="00F64F2C"/>
    <w:p w:rsidR="00507162" w:rsidRDefault="00507162" w:rsidP="00F64F2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ED4672">
        <w:tc>
          <w:tcPr>
            <w:tcW w:w="1818" w:type="dxa"/>
            <w:tcBorders>
              <w:top w:val="single" w:sz="12"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ED4672">
            <w:r>
              <w:t>ID3</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ED4672">
            <w:r>
              <w:t xml:space="preserve">Xóa </w:t>
            </w:r>
            <w:r>
              <w:t>danh mục tin tức</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2628" w:type="dxa"/>
            <w:gridSpan w:val="2"/>
            <w:tcBorders>
              <w:top w:val="single" w:sz="6" w:space="0" w:color="auto"/>
            </w:tcBorders>
          </w:tcPr>
          <w:p w:rsidR="00507162" w:rsidRPr="00670215" w:rsidRDefault="00507162"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ED4672">
            <w:r>
              <w:t>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D51A36" w:rsidP="00D51A36">
            <w:r>
              <w:rPr>
                <w:rFonts w:ascii="Times New Roman" w:hAnsi="Times New Roman"/>
                <w:sz w:val="26"/>
                <w:szCs w:val="26"/>
              </w:rPr>
              <w:t xml:space="preserve">Xóa </w:t>
            </w:r>
            <w:r w:rsidR="00507162">
              <w:rPr>
                <w:rFonts w:ascii="Times New Roman" w:hAnsi="Times New Roman"/>
                <w:sz w:val="26"/>
                <w:szCs w:val="26"/>
              </w:rPr>
              <w:t xml:space="preserve">danh mục tin </w:t>
            </w:r>
            <w:r>
              <w:rPr>
                <w:rFonts w:ascii="Times New Roman" w:hAnsi="Times New Roman"/>
                <w:sz w:val="26"/>
                <w:szCs w:val="26"/>
              </w:rPr>
              <w:t xml:space="preserve">ra khỏi </w:t>
            </w:r>
            <w:r w:rsidR="00507162">
              <w:rPr>
                <w:rFonts w:ascii="Times New Roman" w:hAnsi="Times New Roman"/>
                <w:sz w:val="26"/>
                <w:szCs w:val="26"/>
              </w:rPr>
              <w:t xml:space="preserve"> hệ thống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Trigger:</w:t>
            </w:r>
          </w:p>
        </w:tc>
        <w:tc>
          <w:tcPr>
            <w:tcW w:w="7110" w:type="dxa"/>
            <w:gridSpan w:val="3"/>
          </w:tcPr>
          <w:p w:rsidR="00507162" w:rsidRPr="00670215" w:rsidRDefault="00D51A36" w:rsidP="00ED4672">
            <w:pPr>
              <w:rPr>
                <w:rFonts w:cs="Arial"/>
                <w:color w:val="A6A6A6"/>
                <w:szCs w:val="20"/>
              </w:rPr>
            </w:pPr>
            <w:r>
              <w:rPr>
                <w:rFonts w:ascii="Times New Roman" w:hAnsi="Times New Roman"/>
                <w:sz w:val="26"/>
                <w:szCs w:val="26"/>
              </w:rPr>
              <w:t>Click vào button [Xóa</w:t>
            </w:r>
            <w:r w:rsidR="00507162">
              <w:rPr>
                <w:rFonts w:ascii="Times New Roman" w:hAnsi="Times New Roman"/>
                <w:sz w:val="26"/>
                <w:szCs w:val="26"/>
              </w:rPr>
              <w:t>]</w:t>
            </w:r>
          </w:p>
        </w:tc>
      </w:tr>
      <w:tr w:rsidR="00507162" w:rsidRPr="00670215" w:rsidTr="00ED4672">
        <w:trPr>
          <w:trHeight w:val="255"/>
        </w:trPr>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ED4672">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ED4672">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w:t>
            </w:r>
            <w:r w:rsidR="00D51A36">
              <w:rPr>
                <w:rFonts w:ascii="Times New Roman" w:hAnsi="Times New Roman"/>
                <w:sz w:val="26"/>
                <w:szCs w:val="26"/>
              </w:rPr>
              <w:t>xóa</w:t>
            </w:r>
          </w:p>
          <w:p w:rsidR="00507162" w:rsidRDefault="00D51A36"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Xóa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D51A36" w:rsidP="00ED4672">
            <w:pPr>
              <w:rPr>
                <w:rFonts w:cs="Arial"/>
                <w:color w:val="A6A6A6"/>
                <w:szCs w:val="20"/>
              </w:rPr>
            </w:pPr>
            <w:r>
              <w:rPr>
                <w:rFonts w:ascii="Times New Roman" w:hAnsi="Times New Roman"/>
                <w:sz w:val="26"/>
                <w:szCs w:val="26"/>
              </w:rPr>
              <w:t>Xóa</w:t>
            </w:r>
            <w:r w:rsidR="00507162">
              <w:rPr>
                <w:rFonts w:ascii="Times New Roman" w:hAnsi="Times New Roman"/>
                <w:sz w:val="26"/>
                <w:szCs w:val="26"/>
              </w:rPr>
              <w:t xml:space="preserve"> không thành công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ED4672"/>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ED4672">
            <w:r>
              <w:t>4 ngày / tuần</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ED4672"/>
          <w:p w:rsidR="00507162" w:rsidRPr="00670215" w:rsidRDefault="00507162" w:rsidP="00ED4672">
            <w:r>
              <w:t>-Thời gian đăng 1s</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ED4672">
            <w:pPr>
              <w:rPr>
                <w:rFonts w:cs="Arial"/>
                <w:color w:val="A6A6A6"/>
                <w:szCs w:val="20"/>
              </w:rPr>
            </w:pPr>
          </w:p>
        </w:tc>
      </w:tr>
    </w:tbl>
    <w:p w:rsidR="00507162" w:rsidRPr="00F64F2C" w:rsidRDefault="00507162"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B0A" w:rsidRDefault="009F7B0A">
      <w:r>
        <w:separator/>
      </w:r>
    </w:p>
  </w:endnote>
  <w:endnote w:type="continuationSeparator" w:id="0">
    <w:p w:rsidR="009F7B0A" w:rsidRDefault="009F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54" w:rsidRDefault="005A4654"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333863">
      <w:rPr>
        <w:noProof/>
        <w:sz w:val="12"/>
        <w:szCs w:val="12"/>
      </w:rPr>
      <w:t>20</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9/28/2016</w:t>
    </w:r>
    <w:r>
      <w:rPr>
        <w:sz w:val="12"/>
        <w:szCs w:val="12"/>
      </w:rPr>
      <w:fldChar w:fldCharType="end"/>
    </w:r>
  </w:p>
  <w:p w:rsidR="005A4654" w:rsidRPr="004A7EEA" w:rsidRDefault="005A4654"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B0A" w:rsidRDefault="009F7B0A">
      <w:r>
        <w:separator/>
      </w:r>
    </w:p>
  </w:footnote>
  <w:footnote w:type="continuationSeparator" w:id="0">
    <w:p w:rsidR="009F7B0A" w:rsidRDefault="009F7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Pr="00E906D9" w:rsidRDefault="005A4654" w:rsidP="00E906D9">
    <w:pPr>
      <w:pStyle w:val="Header"/>
      <w:pBdr>
        <w:bottom w:val="single" w:sz="4" w:space="2" w:color="auto"/>
      </w:pBdr>
      <w:tabs>
        <w:tab w:val="right" w:pos="7920"/>
      </w:tabs>
    </w:pPr>
  </w:p>
  <w:p w:rsidR="005A4654" w:rsidRDefault="005A4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657C"/>
    <w:rsid w:val="000771E9"/>
    <w:rsid w:val="00082585"/>
    <w:rsid w:val="00083ABE"/>
    <w:rsid w:val="00084C94"/>
    <w:rsid w:val="000926C0"/>
    <w:rsid w:val="00095606"/>
    <w:rsid w:val="000A1060"/>
    <w:rsid w:val="000A6DA4"/>
    <w:rsid w:val="000B04F7"/>
    <w:rsid w:val="000B3AE5"/>
    <w:rsid w:val="000D1E0B"/>
    <w:rsid w:val="000E079C"/>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386E"/>
    <w:rsid w:val="0016604E"/>
    <w:rsid w:val="00171A2E"/>
    <w:rsid w:val="00172FBF"/>
    <w:rsid w:val="00173597"/>
    <w:rsid w:val="00173961"/>
    <w:rsid w:val="00173B29"/>
    <w:rsid w:val="0018525C"/>
    <w:rsid w:val="001854C1"/>
    <w:rsid w:val="00193E23"/>
    <w:rsid w:val="0019457E"/>
    <w:rsid w:val="001A2628"/>
    <w:rsid w:val="001A4774"/>
    <w:rsid w:val="001B3A03"/>
    <w:rsid w:val="001B4152"/>
    <w:rsid w:val="001B5C03"/>
    <w:rsid w:val="001C2ED1"/>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5761"/>
    <w:rsid w:val="00257C73"/>
    <w:rsid w:val="002606A5"/>
    <w:rsid w:val="0026136A"/>
    <w:rsid w:val="002618D3"/>
    <w:rsid w:val="0027397B"/>
    <w:rsid w:val="00285D50"/>
    <w:rsid w:val="002A1A60"/>
    <w:rsid w:val="002A2883"/>
    <w:rsid w:val="002A3021"/>
    <w:rsid w:val="002B65C7"/>
    <w:rsid w:val="002C112E"/>
    <w:rsid w:val="002C190C"/>
    <w:rsid w:val="002C1910"/>
    <w:rsid w:val="002D351F"/>
    <w:rsid w:val="002E2A3B"/>
    <w:rsid w:val="002E6736"/>
    <w:rsid w:val="002F4648"/>
    <w:rsid w:val="00300C0D"/>
    <w:rsid w:val="00302615"/>
    <w:rsid w:val="00304A81"/>
    <w:rsid w:val="00306F22"/>
    <w:rsid w:val="00314D94"/>
    <w:rsid w:val="00315CA9"/>
    <w:rsid w:val="00333863"/>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219BF"/>
    <w:rsid w:val="00424450"/>
    <w:rsid w:val="00424AC9"/>
    <w:rsid w:val="0042519A"/>
    <w:rsid w:val="0044172D"/>
    <w:rsid w:val="00456596"/>
    <w:rsid w:val="0045695A"/>
    <w:rsid w:val="00456F52"/>
    <w:rsid w:val="00460935"/>
    <w:rsid w:val="0046336B"/>
    <w:rsid w:val="0046579E"/>
    <w:rsid w:val="00484911"/>
    <w:rsid w:val="00491D6F"/>
    <w:rsid w:val="00492ADF"/>
    <w:rsid w:val="0049568C"/>
    <w:rsid w:val="004971F7"/>
    <w:rsid w:val="004976DE"/>
    <w:rsid w:val="00497ED9"/>
    <w:rsid w:val="004A1DA2"/>
    <w:rsid w:val="004A409A"/>
    <w:rsid w:val="004A7EEA"/>
    <w:rsid w:val="004B4961"/>
    <w:rsid w:val="004B679B"/>
    <w:rsid w:val="004C44F8"/>
    <w:rsid w:val="004C67F9"/>
    <w:rsid w:val="004D0443"/>
    <w:rsid w:val="004D44BE"/>
    <w:rsid w:val="004D44C7"/>
    <w:rsid w:val="004D6A02"/>
    <w:rsid w:val="004E0168"/>
    <w:rsid w:val="004E1FC4"/>
    <w:rsid w:val="004E770F"/>
    <w:rsid w:val="00507162"/>
    <w:rsid w:val="005121F2"/>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4654"/>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B3F4A"/>
    <w:rsid w:val="006C15C5"/>
    <w:rsid w:val="006C6A57"/>
    <w:rsid w:val="006D467B"/>
    <w:rsid w:val="006E3EEB"/>
    <w:rsid w:val="006E4D0C"/>
    <w:rsid w:val="006E53CC"/>
    <w:rsid w:val="006F0A1F"/>
    <w:rsid w:val="00702BF3"/>
    <w:rsid w:val="007164FF"/>
    <w:rsid w:val="00722A41"/>
    <w:rsid w:val="0073084C"/>
    <w:rsid w:val="00732539"/>
    <w:rsid w:val="007339DD"/>
    <w:rsid w:val="0073707C"/>
    <w:rsid w:val="00737360"/>
    <w:rsid w:val="007475C3"/>
    <w:rsid w:val="00751AF7"/>
    <w:rsid w:val="00751F43"/>
    <w:rsid w:val="00756584"/>
    <w:rsid w:val="00756D82"/>
    <w:rsid w:val="0075793F"/>
    <w:rsid w:val="00760743"/>
    <w:rsid w:val="007678DE"/>
    <w:rsid w:val="00771BAA"/>
    <w:rsid w:val="007722A8"/>
    <w:rsid w:val="007766B2"/>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04B"/>
    <w:rsid w:val="008178DE"/>
    <w:rsid w:val="00820F1C"/>
    <w:rsid w:val="00821996"/>
    <w:rsid w:val="00823A07"/>
    <w:rsid w:val="008313B8"/>
    <w:rsid w:val="00831492"/>
    <w:rsid w:val="00842AEE"/>
    <w:rsid w:val="0086399A"/>
    <w:rsid w:val="00872068"/>
    <w:rsid w:val="0088273A"/>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64314"/>
    <w:rsid w:val="0097114C"/>
    <w:rsid w:val="00975A8D"/>
    <w:rsid w:val="009839AC"/>
    <w:rsid w:val="00984378"/>
    <w:rsid w:val="00984E64"/>
    <w:rsid w:val="009B028B"/>
    <w:rsid w:val="009C5758"/>
    <w:rsid w:val="009C7692"/>
    <w:rsid w:val="009E334E"/>
    <w:rsid w:val="009E5294"/>
    <w:rsid w:val="009E6B6F"/>
    <w:rsid w:val="009F6041"/>
    <w:rsid w:val="009F7B0A"/>
    <w:rsid w:val="00A025C0"/>
    <w:rsid w:val="00A02833"/>
    <w:rsid w:val="00A0331E"/>
    <w:rsid w:val="00A148E4"/>
    <w:rsid w:val="00A205BE"/>
    <w:rsid w:val="00A20D49"/>
    <w:rsid w:val="00A21FFC"/>
    <w:rsid w:val="00A22D8E"/>
    <w:rsid w:val="00A42154"/>
    <w:rsid w:val="00A56ABF"/>
    <w:rsid w:val="00A6280F"/>
    <w:rsid w:val="00A63A5E"/>
    <w:rsid w:val="00A652D0"/>
    <w:rsid w:val="00A65A27"/>
    <w:rsid w:val="00A77D76"/>
    <w:rsid w:val="00A805F6"/>
    <w:rsid w:val="00A814C9"/>
    <w:rsid w:val="00A83151"/>
    <w:rsid w:val="00A86200"/>
    <w:rsid w:val="00A933B5"/>
    <w:rsid w:val="00A96166"/>
    <w:rsid w:val="00AA6CC7"/>
    <w:rsid w:val="00AC0DDD"/>
    <w:rsid w:val="00AC1935"/>
    <w:rsid w:val="00AC2149"/>
    <w:rsid w:val="00AD542A"/>
    <w:rsid w:val="00AE0DD1"/>
    <w:rsid w:val="00AE1D79"/>
    <w:rsid w:val="00AE579D"/>
    <w:rsid w:val="00AE6045"/>
    <w:rsid w:val="00AF464C"/>
    <w:rsid w:val="00AF4F56"/>
    <w:rsid w:val="00AF5DF2"/>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75C6B"/>
    <w:rsid w:val="00B8211E"/>
    <w:rsid w:val="00B82749"/>
    <w:rsid w:val="00B83975"/>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BF6AB4"/>
    <w:rsid w:val="00C06540"/>
    <w:rsid w:val="00C27A5A"/>
    <w:rsid w:val="00C40149"/>
    <w:rsid w:val="00C42F26"/>
    <w:rsid w:val="00C4467F"/>
    <w:rsid w:val="00C52CCB"/>
    <w:rsid w:val="00C54D24"/>
    <w:rsid w:val="00C55BC5"/>
    <w:rsid w:val="00C613F0"/>
    <w:rsid w:val="00C66F2F"/>
    <w:rsid w:val="00C71AFE"/>
    <w:rsid w:val="00C71B2D"/>
    <w:rsid w:val="00C73F99"/>
    <w:rsid w:val="00C75FE1"/>
    <w:rsid w:val="00C7779F"/>
    <w:rsid w:val="00C77E12"/>
    <w:rsid w:val="00C81F8B"/>
    <w:rsid w:val="00C821EA"/>
    <w:rsid w:val="00C8585E"/>
    <w:rsid w:val="00C85C70"/>
    <w:rsid w:val="00C86C3C"/>
    <w:rsid w:val="00C8708A"/>
    <w:rsid w:val="00C90582"/>
    <w:rsid w:val="00C945BE"/>
    <w:rsid w:val="00CA0FD8"/>
    <w:rsid w:val="00CA0FF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6A4B"/>
    <w:rsid w:val="00D2196A"/>
    <w:rsid w:val="00D3727D"/>
    <w:rsid w:val="00D37D9D"/>
    <w:rsid w:val="00D4161B"/>
    <w:rsid w:val="00D42267"/>
    <w:rsid w:val="00D514C2"/>
    <w:rsid w:val="00D51A36"/>
    <w:rsid w:val="00D54652"/>
    <w:rsid w:val="00D54811"/>
    <w:rsid w:val="00D558F4"/>
    <w:rsid w:val="00D5597F"/>
    <w:rsid w:val="00D610D6"/>
    <w:rsid w:val="00D62CB1"/>
    <w:rsid w:val="00D8046E"/>
    <w:rsid w:val="00D835BC"/>
    <w:rsid w:val="00D8448A"/>
    <w:rsid w:val="00D85326"/>
    <w:rsid w:val="00D87F4A"/>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906D9"/>
    <w:rsid w:val="00E92F6B"/>
    <w:rsid w:val="00E968A9"/>
    <w:rsid w:val="00EA30AC"/>
    <w:rsid w:val="00EA7F41"/>
    <w:rsid w:val="00EC1182"/>
    <w:rsid w:val="00EC23A7"/>
    <w:rsid w:val="00EC391A"/>
    <w:rsid w:val="00EC42DF"/>
    <w:rsid w:val="00EC6A6F"/>
    <w:rsid w:val="00ED0E13"/>
    <w:rsid w:val="00ED412F"/>
    <w:rsid w:val="00ED5FAA"/>
    <w:rsid w:val="00EE480E"/>
    <w:rsid w:val="00EF0817"/>
    <w:rsid w:val="00EF76AE"/>
    <w:rsid w:val="00F13B64"/>
    <w:rsid w:val="00F147B6"/>
    <w:rsid w:val="00F211BB"/>
    <w:rsid w:val="00F251B1"/>
    <w:rsid w:val="00F305F6"/>
    <w:rsid w:val="00F511AE"/>
    <w:rsid w:val="00F522FD"/>
    <w:rsid w:val="00F63322"/>
    <w:rsid w:val="00F64F2C"/>
    <w:rsid w:val="00F67974"/>
    <w:rsid w:val="00F73C1A"/>
    <w:rsid w:val="00F8254A"/>
    <w:rsid w:val="00F85866"/>
    <w:rsid w:val="00F97243"/>
    <w:rsid w:val="00F978EC"/>
    <w:rsid w:val="00FA262B"/>
    <w:rsid w:val="00FA2F1C"/>
    <w:rsid w:val="00FB3005"/>
    <w:rsid w:val="00FB3CF6"/>
    <w:rsid w:val="00FC22E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66"/>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4970D02-5C88-43B6-8BBE-A8A25D2C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642</TotalTime>
  <Pages>20</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20983</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Admin</cp:lastModifiedBy>
  <cp:revision>34</cp:revision>
  <cp:lastPrinted>2009-02-05T12:31:00Z</cp:lastPrinted>
  <dcterms:created xsi:type="dcterms:W3CDTF">2012-10-01T15:07:00Z</dcterms:created>
  <dcterms:modified xsi:type="dcterms:W3CDTF">2016-09-29T12:05:00Z</dcterms:modified>
</cp:coreProperties>
</file>